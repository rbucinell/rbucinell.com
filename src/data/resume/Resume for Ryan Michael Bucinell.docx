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167341" w:rsidTr="0044130C">
        <w:trPr>
          <w:trHeight w:val="1125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44130C" w:rsidRPr="00167341" w:rsidRDefault="0044130C" w:rsidP="0044130C">
            <w:pPr>
              <w:pStyle w:val="Title"/>
              <w:rPr>
                <w:sz w:val="52"/>
              </w:rPr>
            </w:pPr>
            <w:r w:rsidRPr="00167341">
              <w:rPr>
                <w:sz w:val="52"/>
              </w:rPr>
              <w:t xml:space="preserve">Ryan </w:t>
            </w:r>
            <w:r w:rsidRPr="00167341">
              <w:rPr>
                <w:rStyle w:val="IntenseEmphasis"/>
                <w:sz w:val="52"/>
              </w:rPr>
              <w:t>Bucinell</w:t>
            </w:r>
          </w:p>
          <w:p w:rsidR="0044130C" w:rsidRPr="00167341" w:rsidRDefault="0044130C" w:rsidP="0044130C">
            <w:pPr>
              <w:pStyle w:val="ContactInfo"/>
              <w:contextualSpacing w:val="0"/>
              <w:rPr>
                <w:sz w:val="18"/>
              </w:rPr>
            </w:pPr>
            <w:r w:rsidRPr="00167341">
              <w:rPr>
                <w:sz w:val="18"/>
              </w:rPr>
              <w:t xml:space="preserve">35 Country Corner Lane, Fairport NY 14450 </w:t>
            </w:r>
            <w:sdt>
              <w:sdtPr>
                <w:rPr>
                  <w:sz w:val="18"/>
                </w:rPr>
                <w:alias w:val="Divider dot:"/>
                <w:tag w:val="Divider dot:"/>
                <w:id w:val="-1459182552"/>
                <w:placeholder>
                  <w:docPart w:val="1D8E62B0EF734368AB981C68E1491144"/>
                </w:placeholder>
                <w:temporary/>
                <w:showingPlcHdr/>
                <w15:appearance w15:val="hidden"/>
              </w:sdtPr>
              <w:sdtContent>
                <w:r w:rsidRPr="00167341">
                  <w:rPr>
                    <w:sz w:val="18"/>
                  </w:rPr>
                  <w:t>·</w:t>
                </w:r>
              </w:sdtContent>
            </w:sdt>
            <w:r w:rsidRPr="00167341">
              <w:rPr>
                <w:sz w:val="18"/>
              </w:rPr>
              <w:t xml:space="preserve"> 585-204-7926</w:t>
            </w:r>
          </w:p>
          <w:p w:rsidR="00692703" w:rsidRPr="00167341" w:rsidRDefault="0044130C" w:rsidP="00C03F77">
            <w:pPr>
              <w:pStyle w:val="ContactInfoEmphasis"/>
              <w:contextualSpacing w:val="0"/>
              <w:rPr>
                <w:sz w:val="20"/>
              </w:rPr>
            </w:pPr>
            <w:r w:rsidRPr="00167341">
              <w:rPr>
                <w:sz w:val="18"/>
              </w:rPr>
              <w:t xml:space="preserve">rbucinell@gmail.com </w:t>
            </w:r>
            <w:sdt>
              <w:sdtPr>
                <w:rPr>
                  <w:sz w:val="18"/>
                </w:rPr>
                <w:alias w:val="Divider dot:"/>
                <w:tag w:val="Divider dot:"/>
                <w:id w:val="2000459528"/>
                <w:placeholder>
                  <w:docPart w:val="0E1DA9C4AF494769A143A09A31361C18"/>
                </w:placeholder>
                <w:temporary/>
                <w:showingPlcHdr/>
                <w15:appearance w15:val="hidden"/>
              </w:sdtPr>
              <w:sdtContent>
                <w:r w:rsidRPr="00167341">
                  <w:rPr>
                    <w:sz w:val="18"/>
                  </w:rPr>
                  <w:t>·</w:t>
                </w:r>
              </w:sdtContent>
            </w:sdt>
            <w:r w:rsidRPr="00167341">
              <w:rPr>
                <w:sz w:val="18"/>
              </w:rPr>
              <w:t xml:space="preserve"> Website: rbucinell.com</w:t>
            </w:r>
            <w:r w:rsidR="00C03F77" w:rsidRPr="00167341">
              <w:rPr>
                <w:sz w:val="18"/>
              </w:rPr>
              <w:t xml:space="preserve"> </w:t>
            </w:r>
            <w:sdt>
              <w:sdtPr>
                <w:rPr>
                  <w:sz w:val="18"/>
                </w:rPr>
                <w:alias w:val="Divider dot:"/>
                <w:tag w:val="Divider dot:"/>
                <w:id w:val="759871761"/>
                <w:placeholder>
                  <w:docPart w:val="DE72A6403AAB4C9A957D15134FCF526F"/>
                </w:placeholder>
                <w:temporary/>
                <w:showingPlcHdr/>
                <w15:appearance w15:val="hidden"/>
              </w:sdtPr>
              <w:sdtContent>
                <w:r w:rsidR="00C03F77" w:rsidRPr="00167341">
                  <w:rPr>
                    <w:sz w:val="18"/>
                  </w:rPr>
                  <w:t>·</w:t>
                </w:r>
              </w:sdtContent>
            </w:sdt>
            <w:r w:rsidR="00C03F77" w:rsidRPr="00167341">
              <w:rPr>
                <w:sz w:val="18"/>
              </w:rPr>
              <w:t xml:space="preserve">  </w:t>
            </w:r>
            <w:r w:rsidR="00C03F77" w:rsidRPr="00167341">
              <w:rPr>
                <w:sz w:val="18"/>
              </w:rPr>
              <w:t>linkedin.com/in/</w:t>
            </w:r>
            <w:proofErr w:type="spellStart"/>
            <w:r w:rsidR="00C03F77" w:rsidRPr="00167341">
              <w:rPr>
                <w:sz w:val="18"/>
              </w:rPr>
              <w:t>ryanbucinell</w:t>
            </w:r>
            <w:proofErr w:type="spellEnd"/>
            <w:r w:rsidR="00C03F77" w:rsidRPr="00167341">
              <w:rPr>
                <w:sz w:val="18"/>
              </w:rPr>
              <w:t xml:space="preserve"> </w:t>
            </w:r>
          </w:p>
        </w:tc>
      </w:tr>
    </w:tbl>
    <w:p w:rsidR="004E01EB" w:rsidRPr="00167341" w:rsidRDefault="002727B0" w:rsidP="004E01EB">
      <w:pPr>
        <w:pStyle w:val="Heading1"/>
        <w:rPr>
          <w:sz w:val="24"/>
        </w:rPr>
      </w:pPr>
      <w:sdt>
        <w:sdtPr>
          <w:rPr>
            <w:sz w:val="24"/>
          </w:rPr>
          <w:alias w:val="Experience:"/>
          <w:tag w:val="Experience:"/>
          <w:id w:val="-1983300934"/>
          <w:placeholder>
            <w:docPart w:val="BC4526E3FA454C47B0015F4C90E2CC3C"/>
          </w:placeholder>
          <w:temporary/>
          <w:showingPlcHdr/>
          <w15:appearance w15:val="hidden"/>
        </w:sdtPr>
        <w:sdtEndPr/>
        <w:sdtContent>
          <w:r w:rsidR="004E01EB" w:rsidRPr="00167341">
            <w:rPr>
              <w:sz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167341" w:rsidTr="00745B84">
        <w:tc>
          <w:tcPr>
            <w:tcW w:w="9290" w:type="dxa"/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jun ‘19</w:t>
            </w:r>
            <w:r w:rsidRPr="00167341">
              <w:rPr>
                <w:sz w:val="20"/>
              </w:rPr>
              <w:t xml:space="preserve"> – </w:t>
            </w:r>
            <w:r w:rsidRPr="00167341">
              <w:rPr>
                <w:sz w:val="20"/>
              </w:rPr>
              <w:t>current</w:t>
            </w:r>
          </w:p>
          <w:p w:rsidR="00C03F77" w:rsidRPr="00167341" w:rsidRDefault="00C03F77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 xml:space="preserve">nov ‘16 – jun </w:t>
            </w:r>
            <w:r w:rsidRPr="00167341">
              <w:rPr>
                <w:sz w:val="20"/>
              </w:rPr>
              <w:t>’</w:t>
            </w:r>
            <w:r w:rsidRPr="00167341">
              <w:rPr>
                <w:sz w:val="20"/>
              </w:rPr>
              <w:t>19</w:t>
            </w:r>
            <w:r w:rsidRPr="00167341">
              <w:rPr>
                <w:sz w:val="20"/>
              </w:rPr>
              <w:t xml:space="preserve"> (CONTRACTOR)</w:t>
            </w:r>
          </w:p>
          <w:p w:rsidR="001E3120" w:rsidRPr="00167341" w:rsidRDefault="007053E3" w:rsidP="00C03F77">
            <w:pPr>
              <w:pStyle w:val="Heading2"/>
              <w:contextualSpacing w:val="0"/>
              <w:rPr>
                <w:sz w:val="24"/>
              </w:rPr>
            </w:pPr>
            <w:r w:rsidRPr="00167341">
              <w:rPr>
                <w:sz w:val="24"/>
              </w:rPr>
              <w:t>DEVELOPER II</w:t>
            </w:r>
            <w:r w:rsidR="001D0BF1" w:rsidRPr="00167341">
              <w:rPr>
                <w:sz w:val="24"/>
              </w:rPr>
              <w:t xml:space="preserve">, </w:t>
            </w:r>
            <w:r w:rsidR="0044130C" w:rsidRPr="00167341">
              <w:rPr>
                <w:rStyle w:val="SubtleReference"/>
                <w:sz w:val="24"/>
              </w:rPr>
              <w:t>Paychex | Unified Communications</w:t>
            </w:r>
          </w:p>
        </w:tc>
      </w:tr>
      <w:tr w:rsidR="0044130C" w:rsidRPr="00167341" w:rsidTr="00745B84">
        <w:tc>
          <w:tcPr>
            <w:tcW w:w="9290" w:type="dxa"/>
          </w:tcPr>
          <w:p w:rsidR="00E10ADB" w:rsidRPr="00167341" w:rsidRDefault="00E10ADB" w:rsidP="00C03F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167341">
              <w:rPr>
                <w:sz w:val="20"/>
              </w:rPr>
              <w:t xml:space="preserve">De-compile, analyze, document, and re-engineer projects with missing </w:t>
            </w:r>
            <w:r w:rsidRPr="00167341">
              <w:rPr>
                <w:sz w:val="20"/>
              </w:rPr>
              <w:t>GIT</w:t>
            </w:r>
            <w:r w:rsidRPr="00167341">
              <w:rPr>
                <w:sz w:val="20"/>
              </w:rPr>
              <w:t xml:space="preserve"> source control</w:t>
            </w:r>
          </w:p>
          <w:p w:rsidR="00E10ADB" w:rsidRPr="00167341" w:rsidRDefault="00E10ADB" w:rsidP="00E10AD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167341">
              <w:rPr>
                <w:sz w:val="20"/>
              </w:rPr>
              <w:t xml:space="preserve">Developed features for ASP.NET / </w:t>
            </w:r>
            <w:proofErr w:type="spellStart"/>
            <w:r w:rsidRPr="00167341">
              <w:rPr>
                <w:sz w:val="20"/>
              </w:rPr>
              <w:t>AngularJS</w:t>
            </w:r>
            <w:proofErr w:type="spellEnd"/>
            <w:r w:rsidRPr="00167341">
              <w:rPr>
                <w:sz w:val="20"/>
              </w:rPr>
              <w:t xml:space="preserve"> website for automation of LTM operations</w:t>
            </w:r>
          </w:p>
          <w:p w:rsidR="00E10ADB" w:rsidRPr="00167341" w:rsidRDefault="00E10ADB" w:rsidP="00E10ADB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167341">
              <w:rPr>
                <w:sz w:val="20"/>
              </w:rPr>
              <w:t xml:space="preserve">Automation scripts to support Cisco VXML Java applications &amp; BMC Orchestrator in </w:t>
            </w:r>
            <w:proofErr w:type="spellStart"/>
            <w:r w:rsidRPr="00167341">
              <w:rPr>
                <w:sz w:val="20"/>
              </w:rPr>
              <w:t>ServiceNow</w:t>
            </w:r>
            <w:proofErr w:type="spellEnd"/>
            <w:r w:rsidRPr="00167341">
              <w:rPr>
                <w:sz w:val="20"/>
              </w:rPr>
              <w:t xml:space="preserve"> ticket manager</w:t>
            </w:r>
          </w:p>
          <w:p w:rsidR="0044130C" w:rsidRPr="00167341" w:rsidRDefault="00C03F77" w:rsidP="00C03F77">
            <w:pPr>
              <w:pStyle w:val="ListParagraph"/>
              <w:numPr>
                <w:ilvl w:val="0"/>
                <w:numId w:val="15"/>
              </w:numPr>
              <w:rPr>
                <w:sz w:val="20"/>
              </w:rPr>
            </w:pPr>
            <w:r w:rsidRPr="00167341">
              <w:rPr>
                <w:sz w:val="20"/>
              </w:rPr>
              <w:t>Taught</w:t>
            </w:r>
            <w:r w:rsidR="00E10ADB" w:rsidRPr="00167341">
              <w:rPr>
                <w:sz w:val="20"/>
              </w:rPr>
              <w:t xml:space="preserve"> and guided team through agile processes</w:t>
            </w:r>
            <w:r w:rsidRPr="00167341">
              <w:rPr>
                <w:sz w:val="20"/>
              </w:rPr>
              <w:t xml:space="preserve"> and during training and onboarding. </w:t>
            </w:r>
          </w:p>
        </w:tc>
      </w:tr>
      <w:tr w:rsidR="0044130C" w:rsidRPr="00167341" w:rsidTr="00745B84">
        <w:tc>
          <w:tcPr>
            <w:tcW w:w="9290" w:type="dxa"/>
            <w:tcMar>
              <w:top w:w="216" w:type="dxa"/>
            </w:tcMar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 xml:space="preserve">may ’14 – </w:t>
            </w:r>
            <w:r w:rsidRPr="00167341">
              <w:rPr>
                <w:sz w:val="20"/>
              </w:rPr>
              <w:t>nov ‘16</w:t>
            </w:r>
          </w:p>
          <w:p w:rsidR="0044130C" w:rsidRPr="00167341" w:rsidRDefault="0044130C" w:rsidP="0044130C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 xml:space="preserve">software Engineer, </w:t>
            </w:r>
            <w:r w:rsidRPr="00167341">
              <w:rPr>
                <w:rStyle w:val="SubtleReference"/>
                <w:sz w:val="24"/>
              </w:rPr>
              <w:t>Harris | Communications</w:t>
            </w:r>
            <w:r w:rsidRPr="00167341">
              <w:rPr>
                <w:rStyle w:val="SubtleReference"/>
                <w:sz w:val="24"/>
              </w:rPr>
              <w:t xml:space="preserve"> </w:t>
            </w:r>
            <w:r w:rsidRPr="00167341">
              <w:rPr>
                <w:rStyle w:val="SubtleReference"/>
                <w:sz w:val="24"/>
              </w:rPr>
              <w:t>(</w:t>
            </w:r>
            <w:r w:rsidRPr="00167341">
              <w:rPr>
                <w:rStyle w:val="SubtleReference"/>
                <w:sz w:val="24"/>
              </w:rPr>
              <w:t>Mindex technologies)</w:t>
            </w:r>
          </w:p>
          <w:p w:rsidR="0044130C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Application development for Windows and mobile platforms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Rewritten legacy applications to support new technologies while maintaining and expanding functionality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Utilized Technologies: Version control systems, visual studio, SQL, C#, XML, &amp; XSLT</w:t>
            </w:r>
          </w:p>
        </w:tc>
      </w:tr>
      <w:tr w:rsidR="0044130C" w:rsidRPr="00167341" w:rsidTr="00745B84">
        <w:tc>
          <w:tcPr>
            <w:tcW w:w="9290" w:type="dxa"/>
            <w:tcMar>
              <w:top w:w="216" w:type="dxa"/>
            </w:tcMar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jan ’13 – MAY ‘14</w:t>
            </w:r>
          </w:p>
          <w:p w:rsidR="0044130C" w:rsidRPr="00167341" w:rsidRDefault="0044130C" w:rsidP="0044130C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 xml:space="preserve">Software Engineer, </w:t>
            </w:r>
            <w:r w:rsidRPr="00167341">
              <w:rPr>
                <w:rStyle w:val="SubtleReference"/>
                <w:sz w:val="24"/>
              </w:rPr>
              <w:t>Xerox Corporation (Mindex technologies)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Worked on scrum team development utilizing TFS for team code management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Update and maintain large-scale enterprise software</w:t>
            </w:r>
            <w:r w:rsidR="002F6722" w:rsidRPr="00167341">
              <w:rPr>
                <w:sz w:val="20"/>
              </w:rPr>
              <w:t xml:space="preserve"> for m</w:t>
            </w:r>
            <w:r w:rsidRPr="00167341">
              <w:rPr>
                <w:sz w:val="20"/>
              </w:rPr>
              <w:t>ultiple projects</w:t>
            </w:r>
          </w:p>
          <w:p w:rsidR="0044130C" w:rsidRPr="00167341" w:rsidRDefault="002F6722" w:rsidP="0044130C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Created backend services to migrate data, and generate reports as well as manage other services</w:t>
            </w:r>
          </w:p>
        </w:tc>
      </w:tr>
      <w:tr w:rsidR="0044130C" w:rsidRPr="00167341" w:rsidTr="00745B84">
        <w:tc>
          <w:tcPr>
            <w:tcW w:w="9290" w:type="dxa"/>
            <w:tcMar>
              <w:top w:w="216" w:type="dxa"/>
            </w:tcMar>
          </w:tcPr>
          <w:p w:rsidR="0044130C" w:rsidRPr="00167341" w:rsidRDefault="0044130C" w:rsidP="0044130C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Nov ‘11 – jan ‘13</w:t>
            </w:r>
          </w:p>
          <w:p w:rsidR="0044130C" w:rsidRPr="00167341" w:rsidRDefault="0044130C" w:rsidP="0044130C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 xml:space="preserve">Performance Engineer, </w:t>
            </w:r>
            <w:r w:rsidRPr="00167341">
              <w:rPr>
                <w:rStyle w:val="SubtleReference"/>
                <w:sz w:val="24"/>
              </w:rPr>
              <w:t>Xerox Corporation (Mindex technologies)</w:t>
            </w:r>
          </w:p>
          <w:p w:rsidR="00FC541A" w:rsidRPr="00167341" w:rsidRDefault="00FC541A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Design, build, and deployed international multi-stage metrics gathering system with automated reporting</w:t>
            </w:r>
          </w:p>
          <w:p w:rsidR="002F6722" w:rsidRPr="00167341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Retrofit and optimize tools to generate large amounts of big data utilized in server stress simulation</w:t>
            </w:r>
          </w:p>
          <w:p w:rsidR="002F6722" w:rsidRPr="00167341" w:rsidRDefault="002F6722" w:rsidP="00FC541A">
            <w:pPr>
              <w:pStyle w:val="ListParagraph"/>
              <w:numPr>
                <w:ilvl w:val="0"/>
                <w:numId w:val="14"/>
              </w:numPr>
              <w:rPr>
                <w:sz w:val="20"/>
              </w:rPr>
            </w:pPr>
            <w:r w:rsidRPr="00167341">
              <w:rPr>
                <w:sz w:val="20"/>
              </w:rPr>
              <w:t>Analyze, Debug, and Report code performance, utilizing PAL, ANTS Profiler, and other performance tools</w:t>
            </w:r>
          </w:p>
        </w:tc>
      </w:tr>
    </w:tbl>
    <w:sdt>
      <w:sdtPr>
        <w:rPr>
          <w:sz w:val="24"/>
        </w:rPr>
        <w:alias w:val="Education:"/>
        <w:tag w:val="Education:"/>
        <w:id w:val="-1908763273"/>
        <w:placeholder>
          <w:docPart w:val="6A4AA317E1D74EAA9C05A7BC42325776"/>
        </w:placeholder>
        <w:temporary/>
        <w:showingPlcHdr/>
        <w15:appearance w15:val="hidden"/>
      </w:sdtPr>
      <w:sdtEndPr/>
      <w:sdtContent>
        <w:p w:rsidR="00DA59AA" w:rsidRPr="00167341" w:rsidRDefault="00DA59AA" w:rsidP="0097790C">
          <w:pPr>
            <w:pStyle w:val="Heading1"/>
            <w:rPr>
              <w:sz w:val="24"/>
            </w:rPr>
          </w:pPr>
          <w:r w:rsidRPr="00167341">
            <w:rPr>
              <w:sz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167341" w:rsidTr="00745B84">
        <w:tc>
          <w:tcPr>
            <w:tcW w:w="9290" w:type="dxa"/>
          </w:tcPr>
          <w:p w:rsidR="001D0BF1" w:rsidRPr="00167341" w:rsidRDefault="00745B84" w:rsidP="001D0BF1">
            <w:pPr>
              <w:pStyle w:val="Heading3"/>
              <w:contextualSpacing w:val="0"/>
              <w:outlineLvl w:val="2"/>
              <w:rPr>
                <w:sz w:val="20"/>
              </w:rPr>
            </w:pPr>
            <w:r w:rsidRPr="00167341">
              <w:rPr>
                <w:sz w:val="20"/>
              </w:rPr>
              <w:t>2006-2011</w:t>
            </w:r>
          </w:p>
          <w:p w:rsidR="001D0BF1" w:rsidRPr="00167341" w:rsidRDefault="00745B84" w:rsidP="001D0BF1">
            <w:pPr>
              <w:pStyle w:val="Heading2"/>
              <w:contextualSpacing w:val="0"/>
              <w:outlineLvl w:val="1"/>
              <w:rPr>
                <w:sz w:val="24"/>
              </w:rPr>
            </w:pPr>
            <w:r w:rsidRPr="00167341">
              <w:rPr>
                <w:sz w:val="24"/>
              </w:rPr>
              <w:t>Bachelor of science, Computer Science</w:t>
            </w:r>
            <w:r w:rsidR="001D0BF1" w:rsidRPr="00167341">
              <w:rPr>
                <w:sz w:val="24"/>
              </w:rPr>
              <w:t xml:space="preserve">, </w:t>
            </w:r>
            <w:r w:rsidRPr="00167341">
              <w:rPr>
                <w:rStyle w:val="SubtleReference"/>
                <w:sz w:val="24"/>
              </w:rPr>
              <w:t>Rochester Institute of technology</w:t>
            </w:r>
          </w:p>
          <w:p w:rsidR="007538DC" w:rsidRPr="00167341" w:rsidRDefault="00745B84" w:rsidP="00745B84">
            <w:pPr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>Minor in Game Design &amp; Development, Concentration in Advanced Computer Graphics</w:t>
            </w:r>
          </w:p>
        </w:tc>
      </w:tr>
    </w:tbl>
    <w:sdt>
      <w:sdtPr>
        <w:rPr>
          <w:sz w:val="24"/>
        </w:rPr>
        <w:alias w:val="Skills:"/>
        <w:tag w:val="Skills:"/>
        <w:id w:val="-1392877668"/>
        <w:placeholder>
          <w:docPart w:val="5BDC0210BB01470D8D75E7C275CD18A6"/>
        </w:placeholder>
        <w:temporary/>
        <w:showingPlcHdr/>
        <w15:appearance w15:val="hidden"/>
      </w:sdtPr>
      <w:sdtEndPr/>
      <w:sdtContent>
        <w:p w:rsidR="00486277" w:rsidRPr="00167341" w:rsidRDefault="00486277" w:rsidP="00486277">
          <w:pPr>
            <w:pStyle w:val="Heading1"/>
            <w:rPr>
              <w:sz w:val="24"/>
            </w:rPr>
          </w:pPr>
          <w:r w:rsidRPr="00167341">
            <w:rPr>
              <w:sz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0"/>
        <w:gridCol w:w="5400"/>
      </w:tblGrid>
      <w:tr w:rsidR="003A0632" w:rsidRPr="00167341" w:rsidTr="00CF1A49">
        <w:tc>
          <w:tcPr>
            <w:tcW w:w="4675" w:type="dxa"/>
          </w:tcPr>
          <w:p w:rsidR="001F4E6D" w:rsidRPr="00167341" w:rsidRDefault="00FC541A" w:rsidP="006E1507">
            <w:pPr>
              <w:pStyle w:val="ListBullet"/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 xml:space="preserve">Tools: Visual Studio, </w:t>
            </w:r>
            <w:proofErr w:type="spellStart"/>
            <w:r w:rsidRPr="00167341">
              <w:rPr>
                <w:sz w:val="20"/>
              </w:rPr>
              <w:t>JetBrains</w:t>
            </w:r>
            <w:proofErr w:type="spellEnd"/>
            <w:r w:rsidRPr="00167341">
              <w:rPr>
                <w:sz w:val="20"/>
              </w:rPr>
              <w:t xml:space="preserve"> </w:t>
            </w:r>
            <w:proofErr w:type="spellStart"/>
            <w:r w:rsidRPr="00167341">
              <w:rPr>
                <w:sz w:val="20"/>
              </w:rPr>
              <w:t>Resharper</w:t>
            </w:r>
            <w:proofErr w:type="spellEnd"/>
            <w:r w:rsidRPr="00167341">
              <w:rPr>
                <w:sz w:val="20"/>
              </w:rPr>
              <w:t xml:space="preserve"> , Notepad++, Microsoft TFS, Microsoft Office Suite, </w:t>
            </w:r>
            <w:proofErr w:type="spellStart"/>
            <w:r w:rsidRPr="00167341">
              <w:rPr>
                <w:sz w:val="20"/>
              </w:rPr>
              <w:t>Merrant</w:t>
            </w:r>
            <w:proofErr w:type="spellEnd"/>
            <w:r w:rsidRPr="00167341">
              <w:rPr>
                <w:sz w:val="20"/>
              </w:rPr>
              <w:t xml:space="preserve"> Version Manager, Subversion, </w:t>
            </w:r>
            <w:proofErr w:type="spellStart"/>
            <w:r w:rsidRPr="00167341">
              <w:rPr>
                <w:sz w:val="20"/>
              </w:rPr>
              <w:t>Git</w:t>
            </w:r>
            <w:proofErr w:type="spellEnd"/>
            <w:r w:rsidRPr="00167341">
              <w:rPr>
                <w:sz w:val="20"/>
              </w:rPr>
              <w:t xml:space="preserve">, JIRA, </w:t>
            </w:r>
            <w:proofErr w:type="spellStart"/>
            <w:r w:rsidRPr="00167341">
              <w:rPr>
                <w:sz w:val="20"/>
              </w:rPr>
              <w:t>Smartbe</w:t>
            </w:r>
            <w:bookmarkStart w:id="0" w:name="_GoBack"/>
            <w:bookmarkEnd w:id="0"/>
            <w:r w:rsidRPr="00167341">
              <w:rPr>
                <w:sz w:val="20"/>
              </w:rPr>
              <w:t>ar</w:t>
            </w:r>
            <w:proofErr w:type="spellEnd"/>
            <w:r w:rsidRPr="00167341">
              <w:rPr>
                <w:sz w:val="20"/>
              </w:rPr>
              <w:t xml:space="preserve"> Collaborator, </w:t>
            </w:r>
            <w:proofErr w:type="spellStart"/>
            <w:r w:rsidRPr="00167341">
              <w:rPr>
                <w:sz w:val="20"/>
              </w:rPr>
              <w:t>Sharepoint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:rsidR="00167341" w:rsidRPr="00167341" w:rsidRDefault="00167341" w:rsidP="006E1507">
            <w:pPr>
              <w:pStyle w:val="ListBullet"/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 xml:space="preserve">Languages: C#, SQL, Java, C++, HTML, CSS, JavaScript, Batch, </w:t>
            </w:r>
            <w:proofErr w:type="spellStart"/>
            <w:r w:rsidRPr="00167341">
              <w:rPr>
                <w:sz w:val="20"/>
              </w:rPr>
              <w:t>Powershell</w:t>
            </w:r>
            <w:proofErr w:type="spellEnd"/>
            <w:r w:rsidRPr="00167341">
              <w:rPr>
                <w:sz w:val="20"/>
              </w:rPr>
              <w:t>, Python, XML, XSLT, AS 3.0</w:t>
            </w:r>
          </w:p>
          <w:p w:rsidR="003A0632" w:rsidRPr="00167341" w:rsidRDefault="00FC541A" w:rsidP="006E1507">
            <w:pPr>
              <w:pStyle w:val="ListBullet"/>
              <w:contextualSpacing w:val="0"/>
              <w:rPr>
                <w:sz w:val="20"/>
              </w:rPr>
            </w:pPr>
            <w:r w:rsidRPr="00167341">
              <w:rPr>
                <w:sz w:val="20"/>
              </w:rPr>
              <w:t>Database: Microsoft SQL Servers, MySQL, Oracle SQL</w:t>
            </w:r>
          </w:p>
          <w:p w:rsidR="001E3120" w:rsidRPr="00167341" w:rsidRDefault="001E3120" w:rsidP="0016734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sz w:val="20"/>
              </w:rPr>
            </w:pPr>
          </w:p>
        </w:tc>
      </w:tr>
    </w:tbl>
    <w:sdt>
      <w:sdtPr>
        <w:rPr>
          <w:sz w:val="24"/>
        </w:rPr>
        <w:alias w:val="Activities:"/>
        <w:tag w:val="Activities:"/>
        <w:id w:val="1223332893"/>
        <w:placeholder>
          <w:docPart w:val="A28B206A23CD4D6A9866EDB08485BCD9"/>
        </w:placeholder>
        <w:temporary/>
        <w:showingPlcHdr/>
        <w15:appearance w15:val="hidden"/>
      </w:sdtPr>
      <w:sdtEndPr/>
      <w:sdtContent>
        <w:p w:rsidR="00AD782D" w:rsidRPr="00167341" w:rsidRDefault="0062312F" w:rsidP="0062312F">
          <w:pPr>
            <w:pStyle w:val="Heading1"/>
            <w:rPr>
              <w:sz w:val="24"/>
            </w:rPr>
          </w:pPr>
          <w:r w:rsidRPr="00167341">
            <w:rPr>
              <w:sz w:val="24"/>
            </w:rPr>
            <w:t>Activities</w:t>
          </w:r>
        </w:p>
      </w:sdtContent>
    </w:sdt>
    <w:p w:rsidR="00B51D1B" w:rsidRPr="00167341" w:rsidRDefault="00475A5C" w:rsidP="00475A5C">
      <w:pPr>
        <w:pStyle w:val="ListParagraph"/>
        <w:numPr>
          <w:ilvl w:val="0"/>
          <w:numId w:val="14"/>
        </w:numPr>
        <w:rPr>
          <w:sz w:val="20"/>
        </w:rPr>
      </w:pPr>
      <w:r w:rsidRPr="00167341">
        <w:rPr>
          <w:sz w:val="20"/>
        </w:rPr>
        <w:t>Expert on dreamincode.net (programming help forum)</w:t>
      </w:r>
    </w:p>
    <w:p w:rsidR="00167341" w:rsidRDefault="00167341" w:rsidP="00167341">
      <w:pPr>
        <w:pStyle w:val="ListParagraph"/>
        <w:numPr>
          <w:ilvl w:val="0"/>
          <w:numId w:val="14"/>
        </w:numPr>
        <w:rPr>
          <w:sz w:val="20"/>
        </w:rPr>
      </w:pPr>
      <w:r w:rsidRPr="00167341">
        <w:rPr>
          <w:sz w:val="20"/>
        </w:rPr>
        <w:t xml:space="preserve">Softball, Kickball, Mud Runs: Tough </w:t>
      </w:r>
      <w:proofErr w:type="spellStart"/>
      <w:r w:rsidRPr="00167341">
        <w:rPr>
          <w:sz w:val="20"/>
        </w:rPr>
        <w:t>Mudder</w:t>
      </w:r>
      <w:proofErr w:type="spellEnd"/>
      <w:r w:rsidRPr="00167341">
        <w:rPr>
          <w:sz w:val="20"/>
        </w:rPr>
        <w:t>, Spartan Sprint</w:t>
      </w:r>
    </w:p>
    <w:p w:rsidR="00167341" w:rsidRPr="00167341" w:rsidRDefault="00934F89" w:rsidP="00167341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Started Woodworking</w:t>
      </w:r>
    </w:p>
    <w:p w:rsidR="00167341" w:rsidRPr="00167341" w:rsidRDefault="00167341" w:rsidP="00167341">
      <w:pPr>
        <w:rPr>
          <w:sz w:val="20"/>
        </w:rPr>
      </w:pPr>
    </w:p>
    <w:sectPr w:rsidR="00167341" w:rsidRPr="00167341" w:rsidSect="00167341">
      <w:footerReference w:type="default" r:id="rId7"/>
      <w:headerReference w:type="first" r:id="rId8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7B0" w:rsidRDefault="002727B0" w:rsidP="0068194B">
      <w:r>
        <w:separator/>
      </w:r>
    </w:p>
    <w:p w:rsidR="002727B0" w:rsidRDefault="002727B0"/>
    <w:p w:rsidR="002727B0" w:rsidRDefault="002727B0"/>
  </w:endnote>
  <w:endnote w:type="continuationSeparator" w:id="0">
    <w:p w:rsidR="002727B0" w:rsidRDefault="002727B0" w:rsidP="0068194B">
      <w:r>
        <w:continuationSeparator/>
      </w:r>
    </w:p>
    <w:p w:rsidR="002727B0" w:rsidRDefault="002727B0"/>
    <w:p w:rsidR="002727B0" w:rsidRDefault="00272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73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7B0" w:rsidRDefault="002727B0" w:rsidP="0068194B">
      <w:r>
        <w:separator/>
      </w:r>
    </w:p>
    <w:p w:rsidR="002727B0" w:rsidRDefault="002727B0"/>
    <w:p w:rsidR="002727B0" w:rsidRDefault="002727B0"/>
  </w:footnote>
  <w:footnote w:type="continuationSeparator" w:id="0">
    <w:p w:rsidR="002727B0" w:rsidRDefault="002727B0" w:rsidP="0068194B">
      <w:r>
        <w:continuationSeparator/>
      </w:r>
    </w:p>
    <w:p w:rsidR="002727B0" w:rsidRDefault="002727B0"/>
    <w:p w:rsidR="002727B0" w:rsidRDefault="002727B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236D54" w:rsidP="005A1B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E90E84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229347B"/>
    <w:multiLevelType w:val="hybridMultilevel"/>
    <w:tmpl w:val="3E1E6B00"/>
    <w:lvl w:ilvl="0" w:tplc="A77602A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A9E7969"/>
    <w:multiLevelType w:val="hybridMultilevel"/>
    <w:tmpl w:val="1724FE9C"/>
    <w:lvl w:ilvl="0" w:tplc="10783C8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8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734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27B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722"/>
    <w:rsid w:val="00307140"/>
    <w:rsid w:val="00316DFF"/>
    <w:rsid w:val="00325B57"/>
    <w:rsid w:val="00336056"/>
    <w:rsid w:val="00336182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30C"/>
    <w:rsid w:val="004726BC"/>
    <w:rsid w:val="00474105"/>
    <w:rsid w:val="00475A5C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053E3"/>
    <w:rsid w:val="00712D8B"/>
    <w:rsid w:val="007273B7"/>
    <w:rsid w:val="00733E0A"/>
    <w:rsid w:val="0074403D"/>
    <w:rsid w:val="00745B84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F89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3F77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0ADB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541A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E679D-9001-48F3-A6D7-9F9211B5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4526E3FA454C47B0015F4C90E2C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2D8-3FC6-4E0F-9EA8-D2FA16F5A5F0}"/>
      </w:docPartPr>
      <w:docPartBody>
        <w:p w:rsidR="00000000" w:rsidRDefault="00635AF0">
          <w:pPr>
            <w:pStyle w:val="BC4526E3FA454C47B0015F4C90E2CC3C"/>
          </w:pPr>
          <w:r w:rsidRPr="00CF1A49">
            <w:t>Experience</w:t>
          </w:r>
        </w:p>
      </w:docPartBody>
    </w:docPart>
    <w:docPart>
      <w:docPartPr>
        <w:name w:val="6A4AA317E1D74EAA9C05A7BC42325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28CC-0902-4D3A-9674-F647F91C68B8}"/>
      </w:docPartPr>
      <w:docPartBody>
        <w:p w:rsidR="00000000" w:rsidRDefault="00635AF0">
          <w:pPr>
            <w:pStyle w:val="6A4AA317E1D74EAA9C05A7BC42325776"/>
          </w:pPr>
          <w:r w:rsidRPr="00CF1A49">
            <w:t>Education</w:t>
          </w:r>
        </w:p>
      </w:docPartBody>
    </w:docPart>
    <w:docPart>
      <w:docPartPr>
        <w:name w:val="5BDC0210BB01470D8D75E7C275CD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AB376-E2B5-4EB0-AD40-3246638CA977}"/>
      </w:docPartPr>
      <w:docPartBody>
        <w:p w:rsidR="00000000" w:rsidRDefault="00635AF0">
          <w:pPr>
            <w:pStyle w:val="5BDC0210BB01470D8D75E7C275CD18A6"/>
          </w:pPr>
          <w:r w:rsidRPr="00CF1A49">
            <w:t>Skills</w:t>
          </w:r>
        </w:p>
      </w:docPartBody>
    </w:docPart>
    <w:docPart>
      <w:docPartPr>
        <w:name w:val="A28B206A23CD4D6A9866EDB08485B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988D0-4AF6-484D-9B22-2D75287CA61A}"/>
      </w:docPartPr>
      <w:docPartBody>
        <w:p w:rsidR="00000000" w:rsidRDefault="00635AF0">
          <w:pPr>
            <w:pStyle w:val="A28B206A23CD4D6A9866EDB08485BCD9"/>
          </w:pPr>
          <w:r w:rsidRPr="00CF1A49">
            <w:t>Activities</w:t>
          </w:r>
        </w:p>
      </w:docPartBody>
    </w:docPart>
    <w:docPart>
      <w:docPartPr>
        <w:name w:val="1D8E62B0EF734368AB981C68E1491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25DC9-D32D-4D82-AC96-DC4817714116}"/>
      </w:docPartPr>
      <w:docPartBody>
        <w:p w:rsidR="00000000" w:rsidRDefault="005A0F2F" w:rsidP="005A0F2F">
          <w:pPr>
            <w:pStyle w:val="1D8E62B0EF734368AB981C68E1491144"/>
          </w:pPr>
          <w:r w:rsidRPr="00CF1A49">
            <w:t>·</w:t>
          </w:r>
        </w:p>
      </w:docPartBody>
    </w:docPart>
    <w:docPart>
      <w:docPartPr>
        <w:name w:val="0E1DA9C4AF494769A143A09A31361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614BB-D31D-454D-B5D2-6A9677D34152}"/>
      </w:docPartPr>
      <w:docPartBody>
        <w:p w:rsidR="00000000" w:rsidRDefault="005A0F2F" w:rsidP="005A0F2F">
          <w:pPr>
            <w:pStyle w:val="0E1DA9C4AF494769A143A09A31361C18"/>
          </w:pPr>
          <w:r w:rsidRPr="00CF1A49">
            <w:t>·</w:t>
          </w:r>
        </w:p>
      </w:docPartBody>
    </w:docPart>
    <w:docPart>
      <w:docPartPr>
        <w:name w:val="DE72A6403AAB4C9A957D15134FCF5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284D2-47A0-4401-8901-09A23F6DB820}"/>
      </w:docPartPr>
      <w:docPartBody>
        <w:p w:rsidR="00000000" w:rsidRDefault="005A0F2F" w:rsidP="005A0F2F">
          <w:pPr>
            <w:pStyle w:val="DE72A6403AAB4C9A957D15134FCF526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2F"/>
    <w:rsid w:val="005A0F2F"/>
    <w:rsid w:val="0063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5FDCF8E50463795090AE2EC4D1A93">
    <w:name w:val="6975FDCF8E50463795090AE2EC4D1A9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1D523721C7E4BE2A22C27E0B1A88963">
    <w:name w:val="11D523721C7E4BE2A22C27E0B1A88963"/>
  </w:style>
  <w:style w:type="paragraph" w:customStyle="1" w:styleId="88C24A5153EE41959F0673B72274E08C">
    <w:name w:val="88C24A5153EE41959F0673B72274E08C"/>
  </w:style>
  <w:style w:type="paragraph" w:customStyle="1" w:styleId="160F213C177146298CE38826F495074B">
    <w:name w:val="160F213C177146298CE38826F495074B"/>
  </w:style>
  <w:style w:type="paragraph" w:customStyle="1" w:styleId="B8041DD5FD114744A1AB6F999C88F205">
    <w:name w:val="B8041DD5FD114744A1AB6F999C88F205"/>
  </w:style>
  <w:style w:type="paragraph" w:customStyle="1" w:styleId="1356669828414A419A1591C478308D29">
    <w:name w:val="1356669828414A419A1591C478308D29"/>
  </w:style>
  <w:style w:type="paragraph" w:customStyle="1" w:styleId="9D28B824532F48A68C5D70E06270808D">
    <w:name w:val="9D28B824532F48A68C5D70E06270808D"/>
  </w:style>
  <w:style w:type="paragraph" w:customStyle="1" w:styleId="6D037E385832416DBC144AE12DE43EB8">
    <w:name w:val="6D037E385832416DBC144AE12DE43EB8"/>
  </w:style>
  <w:style w:type="paragraph" w:customStyle="1" w:styleId="7FC9748D8B284357B9BF2F8404BF9E3E">
    <w:name w:val="7FC9748D8B284357B9BF2F8404BF9E3E"/>
  </w:style>
  <w:style w:type="paragraph" w:customStyle="1" w:styleId="E7995EE32F00470CA86DEE497F332CF4">
    <w:name w:val="E7995EE32F00470CA86DEE497F332CF4"/>
  </w:style>
  <w:style w:type="paragraph" w:customStyle="1" w:styleId="7655A132494D42099DE3E0028555AAE2">
    <w:name w:val="7655A132494D42099DE3E0028555AAE2"/>
  </w:style>
  <w:style w:type="paragraph" w:customStyle="1" w:styleId="BC4526E3FA454C47B0015F4C90E2CC3C">
    <w:name w:val="BC4526E3FA454C47B0015F4C90E2CC3C"/>
  </w:style>
  <w:style w:type="paragraph" w:customStyle="1" w:styleId="959B392EE6234ADD96887D5150349EF8">
    <w:name w:val="959B392EE6234ADD96887D5150349EF8"/>
  </w:style>
  <w:style w:type="paragraph" w:customStyle="1" w:styleId="98F71A96810449299851998FBD09C236">
    <w:name w:val="98F71A96810449299851998FBD09C236"/>
  </w:style>
  <w:style w:type="paragraph" w:customStyle="1" w:styleId="4CBFDB31715F4EF5B53E3F8886BF018F">
    <w:name w:val="4CBFDB31715F4EF5B53E3F8886BF018F"/>
  </w:style>
  <w:style w:type="character" w:styleId="SubtleReference">
    <w:name w:val="Subtle Reference"/>
    <w:basedOn w:val="DefaultParagraphFont"/>
    <w:uiPriority w:val="10"/>
    <w:qFormat/>
    <w:rsid w:val="005A0F2F"/>
    <w:rPr>
      <w:b/>
      <w:caps w:val="0"/>
      <w:smallCaps/>
      <w:color w:val="595959" w:themeColor="text1" w:themeTint="A6"/>
    </w:rPr>
  </w:style>
  <w:style w:type="paragraph" w:customStyle="1" w:styleId="6CA3135945B64DE89767BC50D0C8AEBC">
    <w:name w:val="6CA3135945B64DE89767BC50D0C8AEBC"/>
  </w:style>
  <w:style w:type="paragraph" w:customStyle="1" w:styleId="43CF992EC7D845C181EBB5E85E3EB0D4">
    <w:name w:val="43CF992EC7D845C181EBB5E85E3EB0D4"/>
  </w:style>
  <w:style w:type="paragraph" w:customStyle="1" w:styleId="15484DA9ED544D1BB49C29AB520AEDC0">
    <w:name w:val="15484DA9ED544D1BB49C29AB520AEDC0"/>
  </w:style>
  <w:style w:type="paragraph" w:customStyle="1" w:styleId="D35D4659EB334A64917E5B8CAE67A7D9">
    <w:name w:val="D35D4659EB334A64917E5B8CAE67A7D9"/>
  </w:style>
  <w:style w:type="paragraph" w:customStyle="1" w:styleId="BA4A7E418D82434CB6E2041AE8155A46">
    <w:name w:val="BA4A7E418D82434CB6E2041AE8155A46"/>
  </w:style>
  <w:style w:type="paragraph" w:customStyle="1" w:styleId="FAD10187665A44CABEC8B7D2B9748757">
    <w:name w:val="FAD10187665A44CABEC8B7D2B9748757"/>
  </w:style>
  <w:style w:type="paragraph" w:customStyle="1" w:styleId="2C736A66453C4A88959BEBD98D03EC71">
    <w:name w:val="2C736A66453C4A88959BEBD98D03EC71"/>
  </w:style>
  <w:style w:type="paragraph" w:customStyle="1" w:styleId="6A4AA317E1D74EAA9C05A7BC42325776">
    <w:name w:val="6A4AA317E1D74EAA9C05A7BC42325776"/>
  </w:style>
  <w:style w:type="paragraph" w:customStyle="1" w:styleId="CB252538B73A4E59BBC45A23BE648B21">
    <w:name w:val="CB252538B73A4E59BBC45A23BE648B21"/>
  </w:style>
  <w:style w:type="paragraph" w:customStyle="1" w:styleId="6525E29722134299B4DC415A3C03F190">
    <w:name w:val="6525E29722134299B4DC415A3C03F190"/>
  </w:style>
  <w:style w:type="paragraph" w:customStyle="1" w:styleId="0AE88C530EF54398B5EEF805A50A514E">
    <w:name w:val="0AE88C530EF54398B5EEF805A50A514E"/>
  </w:style>
  <w:style w:type="paragraph" w:customStyle="1" w:styleId="492DDD5B5981474CBFE770471BBBD277">
    <w:name w:val="492DDD5B5981474CBFE770471BBBD277"/>
  </w:style>
  <w:style w:type="paragraph" w:customStyle="1" w:styleId="FCF4B468ABB54D9EA212CDCD093C4B98">
    <w:name w:val="FCF4B468ABB54D9EA212CDCD093C4B98"/>
  </w:style>
  <w:style w:type="paragraph" w:customStyle="1" w:styleId="DD04D568152B448286DCD784E4596C6D">
    <w:name w:val="DD04D568152B448286DCD784E4596C6D"/>
  </w:style>
  <w:style w:type="paragraph" w:customStyle="1" w:styleId="97482A8479C04682B7B038CB9E9AED5F">
    <w:name w:val="97482A8479C04682B7B038CB9E9AED5F"/>
  </w:style>
  <w:style w:type="paragraph" w:customStyle="1" w:styleId="6E7DBF115B64441DB14A3A989DF63A6B">
    <w:name w:val="6E7DBF115B64441DB14A3A989DF63A6B"/>
  </w:style>
  <w:style w:type="paragraph" w:customStyle="1" w:styleId="FD23A1201F93473A8D6F88F81C623969">
    <w:name w:val="FD23A1201F93473A8D6F88F81C623969"/>
  </w:style>
  <w:style w:type="paragraph" w:customStyle="1" w:styleId="3C89AC2D02E542F596543C70D3160019">
    <w:name w:val="3C89AC2D02E542F596543C70D3160019"/>
  </w:style>
  <w:style w:type="paragraph" w:customStyle="1" w:styleId="5BDC0210BB01470D8D75E7C275CD18A6">
    <w:name w:val="5BDC0210BB01470D8D75E7C275CD18A6"/>
  </w:style>
  <w:style w:type="paragraph" w:customStyle="1" w:styleId="7DEE54F6A28945598B84D193DE6295A6">
    <w:name w:val="7DEE54F6A28945598B84D193DE6295A6"/>
  </w:style>
  <w:style w:type="paragraph" w:customStyle="1" w:styleId="CE5990AE90A64720A12104429D8E6B96">
    <w:name w:val="CE5990AE90A64720A12104429D8E6B96"/>
  </w:style>
  <w:style w:type="paragraph" w:customStyle="1" w:styleId="C973A0AB382F4758BECF01D53ED349CB">
    <w:name w:val="C973A0AB382F4758BECF01D53ED349CB"/>
  </w:style>
  <w:style w:type="paragraph" w:customStyle="1" w:styleId="9A88AA8443BA490C80EAD1579885FA3A">
    <w:name w:val="9A88AA8443BA490C80EAD1579885FA3A"/>
  </w:style>
  <w:style w:type="paragraph" w:customStyle="1" w:styleId="0FF1A1BD0AA445A481A13E9650F8230E">
    <w:name w:val="0FF1A1BD0AA445A481A13E9650F8230E"/>
  </w:style>
  <w:style w:type="paragraph" w:customStyle="1" w:styleId="A28B206A23CD4D6A9866EDB08485BCD9">
    <w:name w:val="A28B206A23CD4D6A9866EDB08485BCD9"/>
  </w:style>
  <w:style w:type="paragraph" w:customStyle="1" w:styleId="5214D41B7DBA492482CC105172A8578D">
    <w:name w:val="5214D41B7DBA492482CC105172A8578D"/>
  </w:style>
  <w:style w:type="paragraph" w:customStyle="1" w:styleId="012898C37BF14AC49AFCB482AA1748DD">
    <w:name w:val="012898C37BF14AC49AFCB482AA1748DD"/>
    <w:rsid w:val="005A0F2F"/>
  </w:style>
  <w:style w:type="paragraph" w:customStyle="1" w:styleId="EFB9479737A948C3857947D2920CB880">
    <w:name w:val="EFB9479737A948C3857947D2920CB880"/>
    <w:rsid w:val="005A0F2F"/>
  </w:style>
  <w:style w:type="paragraph" w:customStyle="1" w:styleId="B1DC058E58AB4D8FBD9FF6AB8C23B0B7">
    <w:name w:val="B1DC058E58AB4D8FBD9FF6AB8C23B0B7"/>
    <w:rsid w:val="005A0F2F"/>
  </w:style>
  <w:style w:type="paragraph" w:customStyle="1" w:styleId="61222D7139F048F4B6AA236E42B53DFB">
    <w:name w:val="61222D7139F048F4B6AA236E42B53DFB"/>
    <w:rsid w:val="005A0F2F"/>
  </w:style>
  <w:style w:type="paragraph" w:customStyle="1" w:styleId="F0C4B854C4AE42909CC26A3B47520773">
    <w:name w:val="F0C4B854C4AE42909CC26A3B47520773"/>
    <w:rsid w:val="005A0F2F"/>
  </w:style>
  <w:style w:type="paragraph" w:customStyle="1" w:styleId="9B8CAB6C726647149EEFD85D36557B41">
    <w:name w:val="9B8CAB6C726647149EEFD85D36557B41"/>
    <w:rsid w:val="005A0F2F"/>
  </w:style>
  <w:style w:type="paragraph" w:customStyle="1" w:styleId="3335E3476275441F8609FD8BDCE4A01E">
    <w:name w:val="3335E3476275441F8609FD8BDCE4A01E"/>
    <w:rsid w:val="005A0F2F"/>
  </w:style>
  <w:style w:type="paragraph" w:customStyle="1" w:styleId="25EF32D275C245EFAA70827225C15FB9">
    <w:name w:val="25EF32D275C245EFAA70827225C15FB9"/>
    <w:rsid w:val="005A0F2F"/>
  </w:style>
  <w:style w:type="paragraph" w:customStyle="1" w:styleId="1F00E40945A2436E93AA72D0E839E052">
    <w:name w:val="1F00E40945A2436E93AA72D0E839E052"/>
    <w:rsid w:val="005A0F2F"/>
  </w:style>
  <w:style w:type="paragraph" w:customStyle="1" w:styleId="09B32364780B49758D32DA02733DB354">
    <w:name w:val="09B32364780B49758D32DA02733DB354"/>
    <w:rsid w:val="005A0F2F"/>
  </w:style>
  <w:style w:type="paragraph" w:customStyle="1" w:styleId="F9362E7447DB45A0BC0AD518D95B50DB">
    <w:name w:val="F9362E7447DB45A0BC0AD518D95B50DB"/>
    <w:rsid w:val="005A0F2F"/>
  </w:style>
  <w:style w:type="paragraph" w:customStyle="1" w:styleId="1699250B3BFA40CF90D59B104D8F7DBC">
    <w:name w:val="1699250B3BFA40CF90D59B104D8F7DBC"/>
    <w:rsid w:val="005A0F2F"/>
  </w:style>
  <w:style w:type="paragraph" w:customStyle="1" w:styleId="1BE03EFB8D0C4F12BF1D0DA4A18BBBF5">
    <w:name w:val="1BE03EFB8D0C4F12BF1D0DA4A18BBBF5"/>
    <w:rsid w:val="005A0F2F"/>
  </w:style>
  <w:style w:type="paragraph" w:customStyle="1" w:styleId="9C6FCF506FD641D6A0C6D1A44F2646DF">
    <w:name w:val="9C6FCF506FD641D6A0C6D1A44F2646DF"/>
    <w:rsid w:val="005A0F2F"/>
  </w:style>
  <w:style w:type="paragraph" w:customStyle="1" w:styleId="660B90539DF14DE2A83A2831C7C2DFCC">
    <w:name w:val="660B90539DF14DE2A83A2831C7C2DFCC"/>
    <w:rsid w:val="005A0F2F"/>
  </w:style>
  <w:style w:type="paragraph" w:customStyle="1" w:styleId="302DFEE7380C4A8888CD59566D4E3632">
    <w:name w:val="302DFEE7380C4A8888CD59566D4E3632"/>
    <w:rsid w:val="005A0F2F"/>
  </w:style>
  <w:style w:type="paragraph" w:customStyle="1" w:styleId="48E6629397D241B78D8D97EB87DD845B">
    <w:name w:val="48E6629397D241B78D8D97EB87DD845B"/>
    <w:rsid w:val="005A0F2F"/>
  </w:style>
  <w:style w:type="paragraph" w:customStyle="1" w:styleId="4A2FA3A60D1F4079B7ABD2F430CE409E">
    <w:name w:val="4A2FA3A60D1F4079B7ABD2F430CE409E"/>
    <w:rsid w:val="005A0F2F"/>
  </w:style>
  <w:style w:type="paragraph" w:customStyle="1" w:styleId="AAAAE39247F8424DAC292F914A05883D">
    <w:name w:val="AAAAE39247F8424DAC292F914A05883D"/>
    <w:rsid w:val="005A0F2F"/>
  </w:style>
  <w:style w:type="paragraph" w:customStyle="1" w:styleId="F037557B49B2469988C6503FC27CD72A">
    <w:name w:val="F037557B49B2469988C6503FC27CD72A"/>
    <w:rsid w:val="005A0F2F"/>
  </w:style>
  <w:style w:type="paragraph" w:customStyle="1" w:styleId="D76AE7EEB08D45429B3212FF4395C75F">
    <w:name w:val="D76AE7EEB08D45429B3212FF4395C75F"/>
    <w:rsid w:val="005A0F2F"/>
  </w:style>
  <w:style w:type="paragraph" w:customStyle="1" w:styleId="05AA5CF2666349BF9B936D3F2EB5559D">
    <w:name w:val="05AA5CF2666349BF9B936D3F2EB5559D"/>
    <w:rsid w:val="005A0F2F"/>
  </w:style>
  <w:style w:type="paragraph" w:customStyle="1" w:styleId="B7850B1DD3E84277BA2064DE13B91EB2">
    <w:name w:val="B7850B1DD3E84277BA2064DE13B91EB2"/>
    <w:rsid w:val="005A0F2F"/>
  </w:style>
  <w:style w:type="paragraph" w:customStyle="1" w:styleId="7DD34FF59F5C44C88204492916462D73">
    <w:name w:val="7DD34FF59F5C44C88204492916462D73"/>
    <w:rsid w:val="005A0F2F"/>
  </w:style>
  <w:style w:type="paragraph" w:customStyle="1" w:styleId="C4B8C00A3293474C9BE40BDBF3C2A609">
    <w:name w:val="C4B8C00A3293474C9BE40BDBF3C2A609"/>
    <w:rsid w:val="005A0F2F"/>
  </w:style>
  <w:style w:type="paragraph" w:customStyle="1" w:styleId="DF4405C6CBA64CFCA3A918E4F72F7411">
    <w:name w:val="DF4405C6CBA64CFCA3A918E4F72F7411"/>
    <w:rsid w:val="005A0F2F"/>
  </w:style>
  <w:style w:type="paragraph" w:customStyle="1" w:styleId="1D8E62B0EF734368AB981C68E1491144">
    <w:name w:val="1D8E62B0EF734368AB981C68E1491144"/>
    <w:rsid w:val="005A0F2F"/>
  </w:style>
  <w:style w:type="paragraph" w:customStyle="1" w:styleId="0E1DA9C4AF494769A143A09A31361C18">
    <w:name w:val="0E1DA9C4AF494769A143A09A31361C18"/>
    <w:rsid w:val="005A0F2F"/>
  </w:style>
  <w:style w:type="paragraph" w:customStyle="1" w:styleId="64D71C8F961A4D04AF8E1127C8D6E113">
    <w:name w:val="64D71C8F961A4D04AF8E1127C8D6E113"/>
    <w:rsid w:val="005A0F2F"/>
  </w:style>
  <w:style w:type="paragraph" w:customStyle="1" w:styleId="96C4B61F1FEF49F88A1405DCD00F19BF">
    <w:name w:val="96C4B61F1FEF49F88A1405DCD00F19BF"/>
    <w:rsid w:val="005A0F2F"/>
  </w:style>
  <w:style w:type="paragraph" w:customStyle="1" w:styleId="3E72AEBC42EC4709ABBB5C3C7C649B0B">
    <w:name w:val="3E72AEBC42EC4709ABBB5C3C7C649B0B"/>
    <w:rsid w:val="005A0F2F"/>
  </w:style>
  <w:style w:type="paragraph" w:customStyle="1" w:styleId="3A4078CE228C4F5EAE863B569A6801F3">
    <w:name w:val="3A4078CE228C4F5EAE863B569A6801F3"/>
    <w:rsid w:val="005A0F2F"/>
  </w:style>
  <w:style w:type="paragraph" w:customStyle="1" w:styleId="1F86DC337BFF4FD9B271152530A9B145">
    <w:name w:val="1F86DC337BFF4FD9B271152530A9B145"/>
    <w:rsid w:val="005A0F2F"/>
  </w:style>
  <w:style w:type="paragraph" w:customStyle="1" w:styleId="51067B8E3BE54C28BB1B93276E6967E3">
    <w:name w:val="51067B8E3BE54C28BB1B93276E6967E3"/>
    <w:rsid w:val="005A0F2F"/>
  </w:style>
  <w:style w:type="paragraph" w:customStyle="1" w:styleId="E981B7F011714CB98D01988D10486307">
    <w:name w:val="E981B7F011714CB98D01988D10486307"/>
    <w:rsid w:val="005A0F2F"/>
  </w:style>
  <w:style w:type="paragraph" w:customStyle="1" w:styleId="AA84622F96114099B3EC51C2E64B4BB6">
    <w:name w:val="AA84622F96114099B3EC51C2E64B4BB6"/>
    <w:rsid w:val="005A0F2F"/>
  </w:style>
  <w:style w:type="paragraph" w:customStyle="1" w:styleId="DE72A6403AAB4C9A957D15134FCF526F">
    <w:name w:val="DE72A6403AAB4C9A957D15134FCF526F"/>
    <w:rsid w:val="005A0F2F"/>
  </w:style>
  <w:style w:type="paragraph" w:customStyle="1" w:styleId="7F2F6B6819704440A80438A20E8CADB9">
    <w:name w:val="7F2F6B6819704440A80438A20E8CADB9"/>
    <w:rsid w:val="005A0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860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2020-08-10T14:20:00Z</dcterms:created>
  <dcterms:modified xsi:type="dcterms:W3CDTF">2020-08-11T04:40:00Z</dcterms:modified>
  <cp:category/>
</cp:coreProperties>
</file>