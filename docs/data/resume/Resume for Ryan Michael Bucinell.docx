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800"/>
      </w:tblGrid>
      <w:tr w:rsidR="00692703" w:rsidRPr="00167341" w:rsidTr="0044130C">
        <w:trPr>
          <w:trHeight w:val="1125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44130C" w:rsidRPr="00167341" w:rsidRDefault="0044130C" w:rsidP="0044130C">
            <w:pPr>
              <w:pStyle w:val="Title"/>
              <w:rPr>
                <w:sz w:val="52"/>
              </w:rPr>
            </w:pPr>
            <w:r w:rsidRPr="00167341">
              <w:rPr>
                <w:sz w:val="52"/>
              </w:rPr>
              <w:t xml:space="preserve">Ryan </w:t>
            </w:r>
            <w:r w:rsidRPr="00167341">
              <w:rPr>
                <w:rStyle w:val="IntenseEmphasis"/>
                <w:sz w:val="52"/>
              </w:rPr>
              <w:t>Bucinell</w:t>
            </w:r>
          </w:p>
          <w:p w:rsidR="0044130C" w:rsidRPr="00167341" w:rsidRDefault="0044130C" w:rsidP="0044130C">
            <w:pPr>
              <w:pStyle w:val="ContactInfo"/>
              <w:contextualSpacing w:val="0"/>
              <w:rPr>
                <w:sz w:val="18"/>
              </w:rPr>
            </w:pPr>
            <w:r w:rsidRPr="00167341">
              <w:rPr>
                <w:sz w:val="18"/>
              </w:rPr>
              <w:t xml:space="preserve">35 Country Corner Lane, Fairport NY 14450 </w:t>
            </w:r>
            <w:sdt>
              <w:sdtPr>
                <w:rPr>
                  <w:sz w:val="18"/>
                </w:rPr>
                <w:alias w:val="Divider dot:"/>
                <w:tag w:val="Divider dot:"/>
                <w:id w:val="-1459182552"/>
                <w:placeholder>
                  <w:docPart w:val="1D8E62B0EF734368AB981C68E1491144"/>
                </w:placeholder>
                <w:temporary/>
                <w:showingPlcHdr/>
                <w15:appearance w15:val="hidden"/>
              </w:sdtPr>
              <w:sdtEndPr/>
              <w:sdtContent>
                <w:r w:rsidRPr="00167341">
                  <w:rPr>
                    <w:sz w:val="18"/>
                  </w:rPr>
                  <w:t>·</w:t>
                </w:r>
              </w:sdtContent>
            </w:sdt>
            <w:r w:rsidRPr="00167341">
              <w:rPr>
                <w:sz w:val="18"/>
              </w:rPr>
              <w:t xml:space="preserve"> 585-204-7926</w:t>
            </w:r>
          </w:p>
          <w:p w:rsidR="00692703" w:rsidRPr="00167341" w:rsidRDefault="00AF65F4" w:rsidP="00893984">
            <w:pPr>
              <w:pStyle w:val="ContactInfoEmphasis"/>
              <w:contextualSpacing w:val="0"/>
              <w:rPr>
                <w:sz w:val="20"/>
              </w:rPr>
            </w:pPr>
            <w:hyperlink r:id="rId8" w:history="1">
              <w:r w:rsidR="0044130C" w:rsidRPr="00893984">
                <w:rPr>
                  <w:sz w:val="16"/>
                  <w:szCs w:val="16"/>
                </w:rPr>
                <w:t>rbucinell@gmail.com</w:t>
              </w:r>
            </w:hyperlink>
            <w:r w:rsidR="0044130C" w:rsidRPr="00167341">
              <w:rPr>
                <w:sz w:val="18"/>
              </w:rPr>
              <w:t xml:space="preserve"> </w:t>
            </w:r>
            <w:sdt>
              <w:sdtPr>
                <w:rPr>
                  <w:sz w:val="18"/>
                </w:rPr>
                <w:alias w:val="Divider dot:"/>
                <w:tag w:val="Divider dot:"/>
                <w:id w:val="2000459528"/>
                <w:placeholder>
                  <w:docPart w:val="0E1DA9C4AF494769A143A09A31361C18"/>
                </w:placeholder>
                <w:temporary/>
                <w:showingPlcHdr/>
                <w15:appearance w15:val="hidden"/>
              </w:sdtPr>
              <w:sdtEndPr/>
              <w:sdtContent>
                <w:r w:rsidR="0044130C" w:rsidRPr="00167341">
                  <w:rPr>
                    <w:sz w:val="18"/>
                  </w:rPr>
                  <w:t>·</w:t>
                </w:r>
              </w:sdtContent>
            </w:sdt>
            <w:r w:rsidR="0044130C" w:rsidRPr="00167341">
              <w:rPr>
                <w:sz w:val="18"/>
              </w:rPr>
              <w:t xml:space="preserve"> </w:t>
            </w:r>
            <w:r w:rsidR="0044130C" w:rsidRPr="00893984">
              <w:rPr>
                <w:sz w:val="16"/>
                <w:szCs w:val="16"/>
              </w:rPr>
              <w:t>Website</w:t>
            </w:r>
            <w:r w:rsidR="0044130C" w:rsidRPr="00167341">
              <w:rPr>
                <w:sz w:val="18"/>
              </w:rPr>
              <w:t xml:space="preserve">: </w:t>
            </w:r>
            <w:hyperlink r:id="rId9" w:history="1">
              <w:r w:rsidR="00893984" w:rsidRPr="00893984">
                <w:rPr>
                  <w:sz w:val="16"/>
                  <w:szCs w:val="16"/>
                </w:rPr>
                <w:t>r</w:t>
              </w:r>
              <w:r w:rsidR="00893984">
                <w:rPr>
                  <w:sz w:val="16"/>
                  <w:szCs w:val="16"/>
                </w:rPr>
                <w:softHyphen/>
              </w:r>
              <w:r w:rsidR="00893984" w:rsidRPr="00893984">
                <w:rPr>
                  <w:sz w:val="16"/>
                  <w:szCs w:val="16"/>
                </w:rPr>
                <w:t>bucinell.com</w:t>
              </w:r>
            </w:hyperlink>
            <w:r w:rsidR="00C03F77" w:rsidRPr="00167341">
              <w:rPr>
                <w:sz w:val="18"/>
              </w:rPr>
              <w:t xml:space="preserve"> </w:t>
            </w:r>
            <w:sdt>
              <w:sdtPr>
                <w:rPr>
                  <w:sz w:val="18"/>
                </w:rPr>
                <w:alias w:val="Divider dot:"/>
                <w:tag w:val="Divider dot:"/>
                <w:id w:val="759871761"/>
                <w:placeholder>
                  <w:docPart w:val="DE72A6403AAB4C9A957D15134FCF526F"/>
                </w:placeholder>
                <w:temporary/>
                <w:showingPlcHdr/>
                <w15:appearance w15:val="hidden"/>
              </w:sdtPr>
              <w:sdtEndPr/>
              <w:sdtContent>
                <w:r w:rsidR="00C03F77" w:rsidRPr="00167341">
                  <w:rPr>
                    <w:sz w:val="18"/>
                  </w:rPr>
                  <w:t>·</w:t>
                </w:r>
              </w:sdtContent>
            </w:sdt>
            <w:r w:rsidR="00C03F77" w:rsidRPr="00167341">
              <w:rPr>
                <w:sz w:val="18"/>
              </w:rPr>
              <w:t xml:space="preserve">  </w:t>
            </w:r>
            <w:hyperlink r:id="rId10" w:history="1">
              <w:r w:rsidR="00C03F77" w:rsidRPr="00893984">
                <w:rPr>
                  <w:sz w:val="16"/>
                  <w:szCs w:val="16"/>
                </w:rPr>
                <w:t>linkedin.com/in/</w:t>
              </w:r>
              <w:proofErr w:type="spellStart"/>
              <w:r w:rsidR="00C03F77" w:rsidRPr="00893984">
                <w:rPr>
                  <w:sz w:val="16"/>
                  <w:szCs w:val="16"/>
                </w:rPr>
                <w:t>ryanbucinell</w:t>
              </w:r>
              <w:proofErr w:type="spellEnd"/>
            </w:hyperlink>
            <w:r w:rsidR="00C03F77" w:rsidRPr="00167341">
              <w:rPr>
                <w:sz w:val="18"/>
              </w:rPr>
              <w:t xml:space="preserve"> </w:t>
            </w:r>
          </w:p>
        </w:tc>
      </w:tr>
    </w:tbl>
    <w:p w:rsidR="004E01EB" w:rsidRPr="00167341" w:rsidRDefault="00AF65F4" w:rsidP="004E01EB">
      <w:pPr>
        <w:pStyle w:val="Heading1"/>
        <w:rPr>
          <w:sz w:val="24"/>
        </w:rPr>
      </w:pPr>
      <w:sdt>
        <w:sdtPr>
          <w:rPr>
            <w:sz w:val="24"/>
          </w:rPr>
          <w:alias w:val="Experience:"/>
          <w:tag w:val="Experience:"/>
          <w:id w:val="-1983300934"/>
          <w:placeholder>
            <w:docPart w:val="BC4526E3FA454C47B0015F4C90E2CC3C"/>
          </w:placeholder>
          <w:temporary/>
          <w:showingPlcHdr/>
          <w15:appearance w15:val="hidden"/>
        </w:sdtPr>
        <w:sdtEndPr/>
        <w:sdtContent>
          <w:r w:rsidR="004E01EB" w:rsidRPr="00167341">
            <w:rPr>
              <w:sz w:val="24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723"/>
      </w:tblGrid>
      <w:tr w:rsidR="001D0BF1" w:rsidRPr="00167341" w:rsidTr="00745B84">
        <w:tc>
          <w:tcPr>
            <w:tcW w:w="9290" w:type="dxa"/>
          </w:tcPr>
          <w:p w:rsidR="0044130C" w:rsidRPr="00167341" w:rsidRDefault="0044130C" w:rsidP="0044130C">
            <w:pPr>
              <w:pStyle w:val="Heading3"/>
              <w:contextualSpacing w:val="0"/>
              <w:outlineLvl w:val="2"/>
              <w:rPr>
                <w:sz w:val="20"/>
              </w:rPr>
            </w:pPr>
            <w:r w:rsidRPr="00167341">
              <w:rPr>
                <w:sz w:val="20"/>
              </w:rPr>
              <w:t>jun ‘19 – current</w:t>
            </w:r>
          </w:p>
          <w:p w:rsidR="00C03F77" w:rsidRPr="00167341" w:rsidRDefault="00C03F77" w:rsidP="0044130C">
            <w:pPr>
              <w:pStyle w:val="Heading3"/>
              <w:contextualSpacing w:val="0"/>
              <w:outlineLvl w:val="2"/>
              <w:rPr>
                <w:sz w:val="20"/>
              </w:rPr>
            </w:pPr>
            <w:r w:rsidRPr="00167341">
              <w:rPr>
                <w:sz w:val="20"/>
              </w:rPr>
              <w:t>nov ‘16 – jun ’19 (CONTRACTOR)</w:t>
            </w:r>
          </w:p>
          <w:p w:rsidR="001E3120" w:rsidRPr="00167341" w:rsidRDefault="007053E3" w:rsidP="00C03F77">
            <w:pPr>
              <w:pStyle w:val="Heading2"/>
              <w:contextualSpacing w:val="0"/>
              <w:outlineLvl w:val="1"/>
              <w:rPr>
                <w:sz w:val="24"/>
              </w:rPr>
            </w:pPr>
            <w:r w:rsidRPr="00167341">
              <w:rPr>
                <w:sz w:val="24"/>
              </w:rPr>
              <w:t>DEVELOPER II</w:t>
            </w:r>
            <w:r w:rsidR="001D0BF1" w:rsidRPr="00167341">
              <w:rPr>
                <w:sz w:val="24"/>
              </w:rPr>
              <w:t xml:space="preserve">, </w:t>
            </w:r>
            <w:r w:rsidR="0044130C" w:rsidRPr="00167341">
              <w:rPr>
                <w:rStyle w:val="SubtleReference"/>
                <w:sz w:val="24"/>
              </w:rPr>
              <w:t>Paychex | Unified Communications</w:t>
            </w:r>
          </w:p>
        </w:tc>
      </w:tr>
      <w:tr w:rsidR="0044130C" w:rsidRPr="00167341" w:rsidTr="00745B84">
        <w:tc>
          <w:tcPr>
            <w:tcW w:w="9290" w:type="dxa"/>
          </w:tcPr>
          <w:p w:rsidR="006C5D08" w:rsidRDefault="006C5D08" w:rsidP="00C03F77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>
              <w:rPr>
                <w:sz w:val="20"/>
              </w:rPr>
              <w:t xml:space="preserve">Designed and developed a </w:t>
            </w:r>
            <w:proofErr w:type="spellStart"/>
            <w:r>
              <w:rPr>
                <w:sz w:val="20"/>
              </w:rPr>
              <w:t>ExpressJS</w:t>
            </w:r>
            <w:proofErr w:type="spellEnd"/>
            <w:r>
              <w:rPr>
                <w:sz w:val="20"/>
              </w:rPr>
              <w:t>/Mongo</w:t>
            </w:r>
            <w:r w:rsidR="00560A9B">
              <w:rPr>
                <w:sz w:val="20"/>
              </w:rPr>
              <w:t xml:space="preserve"> </w:t>
            </w:r>
            <w:r>
              <w:rPr>
                <w:sz w:val="20"/>
              </w:rPr>
              <w:t>DB REST service to execute GUI automation of system changes</w:t>
            </w:r>
            <w:r w:rsidRPr="00167341">
              <w:rPr>
                <w:sz w:val="20"/>
              </w:rPr>
              <w:t xml:space="preserve"> </w:t>
            </w:r>
          </w:p>
          <w:p w:rsidR="00E10ADB" w:rsidRPr="00167341" w:rsidRDefault="00E10ADB" w:rsidP="00C03F77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167341">
              <w:rPr>
                <w:sz w:val="20"/>
              </w:rPr>
              <w:t>De-compile, analyze, document, and re-engineer projects with missing GIT source control</w:t>
            </w:r>
          </w:p>
          <w:p w:rsidR="00E10ADB" w:rsidRPr="00167341" w:rsidRDefault="006C5D08" w:rsidP="00E10ADB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>
              <w:rPr>
                <w:sz w:val="20"/>
              </w:rPr>
              <w:t xml:space="preserve">Redesigned </w:t>
            </w:r>
            <w:r w:rsidR="00E10ADB" w:rsidRPr="00167341">
              <w:rPr>
                <w:sz w:val="20"/>
              </w:rPr>
              <w:t xml:space="preserve">ASP.NET / </w:t>
            </w:r>
            <w:proofErr w:type="spellStart"/>
            <w:r w:rsidR="00E10ADB" w:rsidRPr="00167341">
              <w:rPr>
                <w:sz w:val="20"/>
              </w:rPr>
              <w:t>AngularJS</w:t>
            </w:r>
            <w:proofErr w:type="spellEnd"/>
            <w:r>
              <w:rPr>
                <w:sz w:val="20"/>
              </w:rPr>
              <w:t xml:space="preserve"> website for network and Unified Communications automation and monitoring</w:t>
            </w:r>
          </w:p>
          <w:p w:rsidR="00E10ADB" w:rsidRPr="00167341" w:rsidRDefault="00E10ADB" w:rsidP="00E10ADB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167341">
              <w:rPr>
                <w:sz w:val="20"/>
              </w:rPr>
              <w:t xml:space="preserve">Automation scripts to support Cisco VXML Java applications &amp; BMC Orchestrator in </w:t>
            </w:r>
            <w:proofErr w:type="spellStart"/>
            <w:r w:rsidRPr="00167341">
              <w:rPr>
                <w:sz w:val="20"/>
              </w:rPr>
              <w:t>ServiceNow</w:t>
            </w:r>
            <w:proofErr w:type="spellEnd"/>
            <w:r w:rsidRPr="00167341">
              <w:rPr>
                <w:sz w:val="20"/>
              </w:rPr>
              <w:t xml:space="preserve"> ticket manager</w:t>
            </w:r>
          </w:p>
          <w:p w:rsidR="00893984" w:rsidRPr="006C5D08" w:rsidRDefault="00DD3415" w:rsidP="00DD3415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>
              <w:rPr>
                <w:sz w:val="20"/>
              </w:rPr>
              <w:t>Trained and on-boarded multiple new engineers o existing project/technologies and agile development practices.</w:t>
            </w:r>
            <w:r w:rsidR="00C03F77" w:rsidRPr="00167341">
              <w:rPr>
                <w:sz w:val="20"/>
              </w:rPr>
              <w:t xml:space="preserve"> </w:t>
            </w:r>
          </w:p>
        </w:tc>
      </w:tr>
      <w:tr w:rsidR="0044130C" w:rsidRPr="00167341" w:rsidTr="00745B84">
        <w:tc>
          <w:tcPr>
            <w:tcW w:w="9290" w:type="dxa"/>
            <w:tcMar>
              <w:top w:w="216" w:type="dxa"/>
            </w:tcMar>
          </w:tcPr>
          <w:p w:rsidR="0044130C" w:rsidRPr="00167341" w:rsidRDefault="0044130C" w:rsidP="0044130C">
            <w:pPr>
              <w:pStyle w:val="Heading3"/>
              <w:contextualSpacing w:val="0"/>
              <w:outlineLvl w:val="2"/>
              <w:rPr>
                <w:sz w:val="20"/>
              </w:rPr>
            </w:pPr>
            <w:r w:rsidRPr="00167341">
              <w:rPr>
                <w:sz w:val="20"/>
              </w:rPr>
              <w:t>may ’14 – nov ‘16</w:t>
            </w:r>
          </w:p>
          <w:p w:rsidR="0044130C" w:rsidRPr="00167341" w:rsidRDefault="0044130C" w:rsidP="0044130C">
            <w:pPr>
              <w:pStyle w:val="Heading2"/>
              <w:contextualSpacing w:val="0"/>
              <w:outlineLvl w:val="1"/>
              <w:rPr>
                <w:sz w:val="24"/>
              </w:rPr>
            </w:pPr>
            <w:r w:rsidRPr="00167341">
              <w:rPr>
                <w:sz w:val="24"/>
              </w:rPr>
              <w:t xml:space="preserve">software Engineer, </w:t>
            </w:r>
            <w:r w:rsidRPr="00167341">
              <w:rPr>
                <w:rStyle w:val="SubtleReference"/>
                <w:sz w:val="24"/>
              </w:rPr>
              <w:t>Harris | Communications (Mindex technologies)</w:t>
            </w:r>
          </w:p>
          <w:p w:rsidR="0044130C" w:rsidRPr="00167341" w:rsidRDefault="00FC541A" w:rsidP="00FC541A">
            <w:pPr>
              <w:pStyle w:val="ListParagraph"/>
              <w:numPr>
                <w:ilvl w:val="0"/>
                <w:numId w:val="14"/>
              </w:numPr>
              <w:rPr>
                <w:sz w:val="20"/>
              </w:rPr>
            </w:pPr>
            <w:r w:rsidRPr="00167341">
              <w:rPr>
                <w:sz w:val="20"/>
              </w:rPr>
              <w:t>Application development for Windows and mobile platforms</w:t>
            </w:r>
          </w:p>
          <w:p w:rsidR="00FC541A" w:rsidRPr="00167341" w:rsidRDefault="00FC541A" w:rsidP="00FC541A">
            <w:pPr>
              <w:pStyle w:val="ListParagraph"/>
              <w:numPr>
                <w:ilvl w:val="0"/>
                <w:numId w:val="14"/>
              </w:numPr>
              <w:rPr>
                <w:sz w:val="20"/>
              </w:rPr>
            </w:pPr>
            <w:r w:rsidRPr="00167341">
              <w:rPr>
                <w:sz w:val="20"/>
              </w:rPr>
              <w:t>Rewritten legacy applications to support new technologies while maintaining and expanding functionality</w:t>
            </w:r>
          </w:p>
          <w:p w:rsidR="00FC541A" w:rsidRPr="00167341" w:rsidRDefault="00FC541A" w:rsidP="00FC541A">
            <w:pPr>
              <w:pStyle w:val="ListParagraph"/>
              <w:numPr>
                <w:ilvl w:val="0"/>
                <w:numId w:val="14"/>
              </w:numPr>
              <w:rPr>
                <w:sz w:val="20"/>
              </w:rPr>
            </w:pPr>
            <w:r w:rsidRPr="00167341">
              <w:rPr>
                <w:sz w:val="20"/>
              </w:rPr>
              <w:t>Utilized Technologies: Version control systems, visual studio, SQL, C#, XML, &amp; XSLT</w:t>
            </w:r>
          </w:p>
        </w:tc>
      </w:tr>
      <w:tr w:rsidR="0044130C" w:rsidRPr="00167341" w:rsidTr="00745B84">
        <w:tc>
          <w:tcPr>
            <w:tcW w:w="9290" w:type="dxa"/>
            <w:tcMar>
              <w:top w:w="216" w:type="dxa"/>
            </w:tcMar>
          </w:tcPr>
          <w:p w:rsidR="0044130C" w:rsidRPr="00167341" w:rsidRDefault="0044130C" w:rsidP="0044130C">
            <w:pPr>
              <w:pStyle w:val="Heading3"/>
              <w:contextualSpacing w:val="0"/>
              <w:outlineLvl w:val="2"/>
              <w:rPr>
                <w:sz w:val="20"/>
              </w:rPr>
            </w:pPr>
            <w:r w:rsidRPr="00167341">
              <w:rPr>
                <w:sz w:val="20"/>
              </w:rPr>
              <w:t>jan ’13 – MAY ‘14</w:t>
            </w:r>
          </w:p>
          <w:p w:rsidR="0044130C" w:rsidRPr="00167341" w:rsidRDefault="0044130C" w:rsidP="0044130C">
            <w:pPr>
              <w:pStyle w:val="Heading2"/>
              <w:contextualSpacing w:val="0"/>
              <w:outlineLvl w:val="1"/>
              <w:rPr>
                <w:sz w:val="24"/>
              </w:rPr>
            </w:pPr>
            <w:r w:rsidRPr="00167341">
              <w:rPr>
                <w:sz w:val="24"/>
              </w:rPr>
              <w:t xml:space="preserve">Software Engineer, </w:t>
            </w:r>
            <w:r w:rsidRPr="00167341">
              <w:rPr>
                <w:rStyle w:val="SubtleReference"/>
                <w:sz w:val="24"/>
              </w:rPr>
              <w:t>Xerox Corporation (Mindex technologies)</w:t>
            </w:r>
          </w:p>
          <w:p w:rsidR="00FC541A" w:rsidRPr="00167341" w:rsidRDefault="00FC541A" w:rsidP="00FC541A">
            <w:pPr>
              <w:pStyle w:val="ListParagraph"/>
              <w:numPr>
                <w:ilvl w:val="0"/>
                <w:numId w:val="14"/>
              </w:numPr>
              <w:rPr>
                <w:sz w:val="20"/>
              </w:rPr>
            </w:pPr>
            <w:r w:rsidRPr="00167341">
              <w:rPr>
                <w:sz w:val="20"/>
              </w:rPr>
              <w:t>Worked on scrum team development utilizing TFS for team code management</w:t>
            </w:r>
          </w:p>
          <w:p w:rsidR="00FC541A" w:rsidRPr="00167341" w:rsidRDefault="00DC2D0B" w:rsidP="00FC541A">
            <w:pPr>
              <w:pStyle w:val="ListParagraph"/>
              <w:numPr>
                <w:ilvl w:val="0"/>
                <w:numId w:val="14"/>
              </w:numPr>
              <w:rPr>
                <w:sz w:val="20"/>
              </w:rPr>
            </w:pPr>
            <w:r>
              <w:rPr>
                <w:sz w:val="20"/>
              </w:rPr>
              <w:t>Full stack development to u</w:t>
            </w:r>
            <w:r w:rsidR="00FC541A" w:rsidRPr="00167341">
              <w:rPr>
                <w:sz w:val="20"/>
              </w:rPr>
              <w:t>pdate and maintain</w:t>
            </w:r>
            <w:r>
              <w:rPr>
                <w:sz w:val="20"/>
              </w:rPr>
              <w:t xml:space="preserve"> </w:t>
            </w:r>
            <w:r w:rsidRPr="00167341">
              <w:rPr>
                <w:sz w:val="20"/>
              </w:rPr>
              <w:t xml:space="preserve">multiple </w:t>
            </w:r>
            <w:r>
              <w:rPr>
                <w:sz w:val="20"/>
              </w:rPr>
              <w:t>ASP.NET</w:t>
            </w:r>
            <w:r w:rsidR="00FC541A" w:rsidRPr="00167341">
              <w:rPr>
                <w:sz w:val="20"/>
              </w:rPr>
              <w:t xml:space="preserve"> large-scale enterprise software</w:t>
            </w:r>
          </w:p>
          <w:p w:rsidR="0044130C" w:rsidRPr="00167341" w:rsidRDefault="002F6722" w:rsidP="0044130C">
            <w:pPr>
              <w:pStyle w:val="ListParagraph"/>
              <w:numPr>
                <w:ilvl w:val="0"/>
                <w:numId w:val="14"/>
              </w:numPr>
              <w:rPr>
                <w:sz w:val="20"/>
              </w:rPr>
            </w:pPr>
            <w:r w:rsidRPr="00167341">
              <w:rPr>
                <w:sz w:val="20"/>
              </w:rPr>
              <w:t>Created backend services to migrate data, and generate reports as well as manage other services</w:t>
            </w:r>
          </w:p>
        </w:tc>
      </w:tr>
      <w:tr w:rsidR="0044130C" w:rsidRPr="00167341" w:rsidTr="00745B84">
        <w:tc>
          <w:tcPr>
            <w:tcW w:w="9290" w:type="dxa"/>
            <w:tcMar>
              <w:top w:w="216" w:type="dxa"/>
            </w:tcMar>
          </w:tcPr>
          <w:p w:rsidR="0044130C" w:rsidRPr="00167341" w:rsidRDefault="0044130C" w:rsidP="0044130C">
            <w:pPr>
              <w:pStyle w:val="Heading3"/>
              <w:contextualSpacing w:val="0"/>
              <w:outlineLvl w:val="2"/>
              <w:rPr>
                <w:sz w:val="20"/>
              </w:rPr>
            </w:pPr>
            <w:r w:rsidRPr="00167341">
              <w:rPr>
                <w:sz w:val="20"/>
              </w:rPr>
              <w:t>Nov ‘11 – jan ‘13</w:t>
            </w:r>
          </w:p>
          <w:p w:rsidR="0044130C" w:rsidRPr="00167341" w:rsidRDefault="0044130C" w:rsidP="0044130C">
            <w:pPr>
              <w:pStyle w:val="Heading2"/>
              <w:contextualSpacing w:val="0"/>
              <w:outlineLvl w:val="1"/>
              <w:rPr>
                <w:sz w:val="24"/>
              </w:rPr>
            </w:pPr>
            <w:r w:rsidRPr="00167341">
              <w:rPr>
                <w:sz w:val="24"/>
              </w:rPr>
              <w:t xml:space="preserve">Performance Engineer, </w:t>
            </w:r>
            <w:r w:rsidRPr="00167341">
              <w:rPr>
                <w:rStyle w:val="SubtleReference"/>
                <w:sz w:val="24"/>
              </w:rPr>
              <w:t>Xerox Corporation (Mindex technologies)</w:t>
            </w:r>
          </w:p>
          <w:p w:rsidR="00FC541A" w:rsidRPr="00167341" w:rsidRDefault="00FC541A" w:rsidP="00FC541A">
            <w:pPr>
              <w:pStyle w:val="ListParagraph"/>
              <w:numPr>
                <w:ilvl w:val="0"/>
                <w:numId w:val="14"/>
              </w:numPr>
              <w:rPr>
                <w:sz w:val="20"/>
              </w:rPr>
            </w:pPr>
            <w:r w:rsidRPr="00167341">
              <w:rPr>
                <w:sz w:val="20"/>
              </w:rPr>
              <w:t>Design, build, and deployed international multi-stage metrics gathering system with automated reporting</w:t>
            </w:r>
          </w:p>
          <w:p w:rsidR="002F6722" w:rsidRPr="00167341" w:rsidRDefault="002F6722" w:rsidP="00FC541A">
            <w:pPr>
              <w:pStyle w:val="ListParagraph"/>
              <w:numPr>
                <w:ilvl w:val="0"/>
                <w:numId w:val="14"/>
              </w:numPr>
              <w:rPr>
                <w:sz w:val="20"/>
              </w:rPr>
            </w:pPr>
            <w:r w:rsidRPr="00167341">
              <w:rPr>
                <w:sz w:val="20"/>
              </w:rPr>
              <w:t>Retrofit and optimize tools to generate large amounts of big data utilized in server stress simulation</w:t>
            </w:r>
          </w:p>
          <w:p w:rsidR="002F6722" w:rsidRPr="00167341" w:rsidRDefault="002F6722" w:rsidP="00FC541A">
            <w:pPr>
              <w:pStyle w:val="ListParagraph"/>
              <w:numPr>
                <w:ilvl w:val="0"/>
                <w:numId w:val="14"/>
              </w:numPr>
              <w:rPr>
                <w:sz w:val="20"/>
              </w:rPr>
            </w:pPr>
            <w:r w:rsidRPr="00167341">
              <w:rPr>
                <w:sz w:val="20"/>
              </w:rPr>
              <w:t>Analyze, Debug, and Report code performance, utilizing PAL, ANTS Profiler, and other performance tools</w:t>
            </w:r>
          </w:p>
        </w:tc>
      </w:tr>
    </w:tbl>
    <w:sdt>
      <w:sdtPr>
        <w:rPr>
          <w:sz w:val="24"/>
        </w:rPr>
        <w:alias w:val="Education:"/>
        <w:tag w:val="Education:"/>
        <w:id w:val="-1908763273"/>
        <w:placeholder>
          <w:docPart w:val="6A4AA317E1D74EAA9C05A7BC42325776"/>
        </w:placeholder>
        <w:temporary/>
        <w:showingPlcHdr/>
        <w15:appearance w15:val="hidden"/>
      </w:sdtPr>
      <w:sdtEndPr/>
      <w:sdtContent>
        <w:p w:rsidR="00DA59AA" w:rsidRPr="00167341" w:rsidRDefault="00DA59AA" w:rsidP="0097790C">
          <w:pPr>
            <w:pStyle w:val="Heading1"/>
            <w:rPr>
              <w:sz w:val="24"/>
            </w:rPr>
          </w:pPr>
          <w:r w:rsidRPr="00167341">
            <w:rPr>
              <w:sz w:val="24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723"/>
      </w:tblGrid>
      <w:tr w:rsidR="001D0BF1" w:rsidRPr="00167341" w:rsidTr="00745B84">
        <w:tc>
          <w:tcPr>
            <w:tcW w:w="9290" w:type="dxa"/>
          </w:tcPr>
          <w:p w:rsidR="001D0BF1" w:rsidRPr="00167341" w:rsidRDefault="00745B84" w:rsidP="001D0BF1">
            <w:pPr>
              <w:pStyle w:val="Heading3"/>
              <w:contextualSpacing w:val="0"/>
              <w:outlineLvl w:val="2"/>
              <w:rPr>
                <w:sz w:val="20"/>
              </w:rPr>
            </w:pPr>
            <w:r w:rsidRPr="00167341">
              <w:rPr>
                <w:sz w:val="20"/>
              </w:rPr>
              <w:t>2006-2011</w:t>
            </w:r>
          </w:p>
          <w:p w:rsidR="001D0BF1" w:rsidRPr="00167341" w:rsidRDefault="00745B84" w:rsidP="001D0BF1">
            <w:pPr>
              <w:pStyle w:val="Heading2"/>
              <w:contextualSpacing w:val="0"/>
              <w:outlineLvl w:val="1"/>
              <w:rPr>
                <w:sz w:val="24"/>
              </w:rPr>
            </w:pPr>
            <w:r w:rsidRPr="00167341">
              <w:rPr>
                <w:sz w:val="24"/>
              </w:rPr>
              <w:t>Bachelor of science, Computer Science</w:t>
            </w:r>
            <w:r w:rsidR="001D0BF1" w:rsidRPr="00167341">
              <w:rPr>
                <w:sz w:val="24"/>
              </w:rPr>
              <w:t xml:space="preserve">, </w:t>
            </w:r>
            <w:r w:rsidRPr="00167341">
              <w:rPr>
                <w:rStyle w:val="SubtleReference"/>
                <w:sz w:val="24"/>
              </w:rPr>
              <w:t>Rochester Institute of technology</w:t>
            </w:r>
          </w:p>
          <w:p w:rsidR="007538DC" w:rsidRPr="00167341" w:rsidRDefault="00745B84" w:rsidP="00745B84">
            <w:pPr>
              <w:contextualSpacing w:val="0"/>
              <w:rPr>
                <w:sz w:val="20"/>
              </w:rPr>
            </w:pPr>
            <w:r w:rsidRPr="00167341">
              <w:rPr>
                <w:sz w:val="20"/>
              </w:rPr>
              <w:t>Minor in Game Design &amp; Development, Concentration in Advanced Computer Graphics</w:t>
            </w:r>
          </w:p>
        </w:tc>
      </w:tr>
    </w:tbl>
    <w:sdt>
      <w:sdtPr>
        <w:rPr>
          <w:sz w:val="24"/>
        </w:rPr>
        <w:alias w:val="Skills:"/>
        <w:tag w:val="Skills:"/>
        <w:id w:val="-1392877668"/>
        <w:placeholder>
          <w:docPart w:val="5BDC0210BB01470D8D75E7C275CD18A6"/>
        </w:placeholder>
        <w:temporary/>
        <w:showingPlcHdr/>
        <w15:appearance w15:val="hidden"/>
      </w:sdtPr>
      <w:sdtEndPr/>
      <w:sdtContent>
        <w:p w:rsidR="00486277" w:rsidRPr="00167341" w:rsidRDefault="00486277" w:rsidP="00486277">
          <w:pPr>
            <w:pStyle w:val="Heading1"/>
            <w:rPr>
              <w:sz w:val="24"/>
            </w:rPr>
          </w:pPr>
          <w:r w:rsidRPr="00167341">
            <w:rPr>
              <w:sz w:val="24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400"/>
        <w:gridCol w:w="5400"/>
      </w:tblGrid>
      <w:tr w:rsidR="003A0632" w:rsidRPr="00167341" w:rsidTr="00CF1A49">
        <w:tc>
          <w:tcPr>
            <w:tcW w:w="4675" w:type="dxa"/>
          </w:tcPr>
          <w:p w:rsidR="00DC2D0B" w:rsidRDefault="00FC541A" w:rsidP="00D075E9">
            <w:pPr>
              <w:pStyle w:val="ListBullet"/>
              <w:contextualSpacing w:val="0"/>
              <w:rPr>
                <w:sz w:val="20"/>
              </w:rPr>
            </w:pPr>
            <w:r w:rsidRPr="00DC2D0B">
              <w:rPr>
                <w:sz w:val="20"/>
              </w:rPr>
              <w:t>Visual Studio</w:t>
            </w:r>
            <w:r w:rsidR="00DC2D0B" w:rsidRPr="00DC2D0B">
              <w:rPr>
                <w:sz w:val="20"/>
              </w:rPr>
              <w:t xml:space="preserve">, </w:t>
            </w:r>
            <w:proofErr w:type="spellStart"/>
            <w:r w:rsidRPr="00DC2D0B">
              <w:rPr>
                <w:sz w:val="20"/>
              </w:rPr>
              <w:t>JetBrains</w:t>
            </w:r>
            <w:proofErr w:type="spellEnd"/>
            <w:r w:rsidRPr="00DC2D0B">
              <w:rPr>
                <w:sz w:val="20"/>
              </w:rPr>
              <w:t xml:space="preserve"> </w:t>
            </w:r>
            <w:proofErr w:type="spellStart"/>
            <w:r w:rsidRPr="00DC2D0B">
              <w:rPr>
                <w:sz w:val="20"/>
              </w:rPr>
              <w:t>Resharper</w:t>
            </w:r>
            <w:proofErr w:type="spellEnd"/>
            <w:r w:rsidRPr="00DC2D0B">
              <w:rPr>
                <w:sz w:val="20"/>
              </w:rPr>
              <w:t xml:space="preserve"> ,</w:t>
            </w:r>
            <w:r w:rsidR="00DC2D0B" w:rsidRPr="00DC2D0B">
              <w:rPr>
                <w:sz w:val="20"/>
              </w:rPr>
              <w:t xml:space="preserve"> </w:t>
            </w:r>
            <w:proofErr w:type="spellStart"/>
            <w:r w:rsidR="00DC2D0B" w:rsidRPr="00DC2D0B">
              <w:rPr>
                <w:sz w:val="20"/>
              </w:rPr>
              <w:t>IntilliJ</w:t>
            </w:r>
            <w:proofErr w:type="spellEnd"/>
            <w:r w:rsidR="00DC2D0B" w:rsidRPr="00DC2D0B">
              <w:rPr>
                <w:sz w:val="20"/>
              </w:rPr>
              <w:t xml:space="preserve"> IDEA, Eclipse</w:t>
            </w:r>
            <w:r w:rsidR="00DC2D0B">
              <w:rPr>
                <w:sz w:val="20"/>
              </w:rPr>
              <w:t xml:space="preserve">, Postman, SSMS, </w:t>
            </w:r>
            <w:proofErr w:type="spellStart"/>
            <w:r w:rsidR="00DC2D0B">
              <w:rPr>
                <w:sz w:val="20"/>
              </w:rPr>
              <w:t>LinqPad</w:t>
            </w:r>
            <w:proofErr w:type="spellEnd"/>
            <w:r w:rsidR="00DC2D0B">
              <w:rPr>
                <w:sz w:val="20"/>
              </w:rPr>
              <w:t>, SSIS Development Tools</w:t>
            </w:r>
          </w:p>
          <w:p w:rsidR="00DC2D0B" w:rsidRPr="00DC2D0B" w:rsidRDefault="00DC2D0B" w:rsidP="00D075E9">
            <w:pPr>
              <w:pStyle w:val="ListBullet"/>
              <w:contextualSpacing w:val="0"/>
              <w:rPr>
                <w:sz w:val="20"/>
              </w:rPr>
            </w:pPr>
            <w:r w:rsidRPr="00DC2D0B">
              <w:rPr>
                <w:sz w:val="20"/>
              </w:rPr>
              <w:t>Microsoft TFS,</w:t>
            </w:r>
            <w:r w:rsidR="00FC541A" w:rsidRPr="00DC2D0B">
              <w:rPr>
                <w:sz w:val="20"/>
              </w:rPr>
              <w:t xml:space="preserve"> </w:t>
            </w:r>
            <w:proofErr w:type="spellStart"/>
            <w:r w:rsidR="00FC541A" w:rsidRPr="00DC2D0B">
              <w:rPr>
                <w:sz w:val="20"/>
              </w:rPr>
              <w:t>Merrant</w:t>
            </w:r>
            <w:proofErr w:type="spellEnd"/>
            <w:r w:rsidR="00FC541A" w:rsidRPr="00DC2D0B">
              <w:rPr>
                <w:sz w:val="20"/>
              </w:rPr>
              <w:t xml:space="preserve"> Ve</w:t>
            </w:r>
            <w:r w:rsidRPr="00DC2D0B">
              <w:rPr>
                <w:sz w:val="20"/>
              </w:rPr>
              <w:t xml:space="preserve">rsion Manager, Subversion, </w:t>
            </w:r>
            <w:proofErr w:type="spellStart"/>
            <w:r w:rsidRPr="00DC2D0B">
              <w:rPr>
                <w:sz w:val="20"/>
              </w:rPr>
              <w:t>Git</w:t>
            </w:r>
            <w:proofErr w:type="spellEnd"/>
          </w:p>
          <w:p w:rsidR="001F4E6D" w:rsidRPr="00167341" w:rsidRDefault="00FC541A" w:rsidP="00EF6CF5">
            <w:pPr>
              <w:pStyle w:val="ListBullet"/>
              <w:contextualSpacing w:val="0"/>
              <w:rPr>
                <w:sz w:val="20"/>
              </w:rPr>
            </w:pPr>
            <w:r w:rsidRPr="00167341">
              <w:rPr>
                <w:sz w:val="20"/>
              </w:rPr>
              <w:t xml:space="preserve">JIRA, </w:t>
            </w:r>
            <w:proofErr w:type="spellStart"/>
            <w:r w:rsidRPr="00167341">
              <w:rPr>
                <w:sz w:val="20"/>
              </w:rPr>
              <w:t>Smartbear</w:t>
            </w:r>
            <w:proofErr w:type="spellEnd"/>
            <w:r w:rsidRPr="00167341">
              <w:rPr>
                <w:sz w:val="20"/>
              </w:rPr>
              <w:t xml:space="preserve"> Collaborator, </w:t>
            </w:r>
            <w:r w:rsidR="00DC2D0B">
              <w:rPr>
                <w:sz w:val="20"/>
              </w:rPr>
              <w:t>Microsoft Office Suite</w:t>
            </w:r>
          </w:p>
        </w:tc>
        <w:tc>
          <w:tcPr>
            <w:tcW w:w="4675" w:type="dxa"/>
            <w:tcMar>
              <w:left w:w="360" w:type="dxa"/>
            </w:tcMar>
          </w:tcPr>
          <w:p w:rsidR="00167341" w:rsidRPr="00167341" w:rsidRDefault="00167341" w:rsidP="006E1507">
            <w:pPr>
              <w:pStyle w:val="ListBullet"/>
              <w:contextualSpacing w:val="0"/>
              <w:rPr>
                <w:sz w:val="20"/>
              </w:rPr>
            </w:pPr>
            <w:r w:rsidRPr="00167341">
              <w:rPr>
                <w:sz w:val="20"/>
              </w:rPr>
              <w:t xml:space="preserve">Languages: C#, </w:t>
            </w:r>
            <w:r w:rsidR="00DC2D0B" w:rsidRPr="00167341">
              <w:rPr>
                <w:sz w:val="20"/>
              </w:rPr>
              <w:t>Python</w:t>
            </w:r>
            <w:r w:rsidR="00DC2D0B">
              <w:rPr>
                <w:sz w:val="20"/>
              </w:rPr>
              <w:t xml:space="preserve">, </w:t>
            </w:r>
            <w:r w:rsidRPr="00167341">
              <w:rPr>
                <w:sz w:val="20"/>
              </w:rPr>
              <w:t xml:space="preserve">SQL, Java, C++, HTML, CSS, </w:t>
            </w:r>
            <w:r w:rsidR="00DC2D0B">
              <w:rPr>
                <w:sz w:val="20"/>
              </w:rPr>
              <w:t xml:space="preserve">Typescript, JavaScript, Batch, </w:t>
            </w:r>
            <w:proofErr w:type="spellStart"/>
            <w:r w:rsidR="00DC2D0B">
              <w:rPr>
                <w:sz w:val="20"/>
              </w:rPr>
              <w:t>Powershell</w:t>
            </w:r>
            <w:proofErr w:type="spellEnd"/>
            <w:r w:rsidR="000C70C6">
              <w:rPr>
                <w:sz w:val="20"/>
              </w:rPr>
              <w:t>, YAML, JSON, XML, XSLT</w:t>
            </w:r>
            <w:bookmarkStart w:id="0" w:name="_GoBack"/>
            <w:bookmarkEnd w:id="0"/>
          </w:p>
          <w:p w:rsidR="00DC2D0B" w:rsidRPr="00EF6CF5" w:rsidRDefault="00FC541A" w:rsidP="008C0BB8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sz w:val="20"/>
              </w:rPr>
            </w:pPr>
            <w:r w:rsidRPr="00EF6CF5">
              <w:rPr>
                <w:sz w:val="20"/>
              </w:rPr>
              <w:t>Database: Microsoft SQL Servers, Oracle SQL</w:t>
            </w:r>
          </w:p>
          <w:p w:rsidR="001E3120" w:rsidRPr="00167341" w:rsidRDefault="001E3120" w:rsidP="00167341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sz w:val="20"/>
              </w:rPr>
            </w:pPr>
          </w:p>
        </w:tc>
      </w:tr>
    </w:tbl>
    <w:sdt>
      <w:sdtPr>
        <w:rPr>
          <w:sz w:val="24"/>
        </w:rPr>
        <w:alias w:val="Activities:"/>
        <w:tag w:val="Activities:"/>
        <w:id w:val="1223332893"/>
        <w:placeholder>
          <w:docPart w:val="A28B206A23CD4D6A9866EDB08485BCD9"/>
        </w:placeholder>
        <w:temporary/>
        <w:showingPlcHdr/>
        <w15:appearance w15:val="hidden"/>
      </w:sdtPr>
      <w:sdtEndPr/>
      <w:sdtContent>
        <w:p w:rsidR="00AD782D" w:rsidRPr="00167341" w:rsidRDefault="0062312F" w:rsidP="0062312F">
          <w:pPr>
            <w:pStyle w:val="Heading1"/>
            <w:rPr>
              <w:sz w:val="24"/>
            </w:rPr>
          </w:pPr>
          <w:r w:rsidRPr="00167341">
            <w:rPr>
              <w:sz w:val="24"/>
            </w:rPr>
            <w:t>Activities</w:t>
          </w:r>
        </w:p>
      </w:sdtContent>
    </w:sdt>
    <w:p w:rsidR="00DC2D0B" w:rsidRDefault="00DC2D0B" w:rsidP="00475A5C">
      <w:pPr>
        <w:pStyle w:val="ListParagraph"/>
        <w:numPr>
          <w:ilvl w:val="0"/>
          <w:numId w:val="14"/>
        </w:numPr>
        <w:rPr>
          <w:sz w:val="20"/>
        </w:rPr>
        <w:sectPr w:rsidR="00DC2D0B" w:rsidSect="00167341">
          <w:footerReference w:type="default" r:id="rId11"/>
          <w:headerReference w:type="first" r:id="rId12"/>
          <w:type w:val="continuous"/>
          <w:pgSz w:w="12240" w:h="15840" w:code="1"/>
          <w:pgMar w:top="720" w:right="720" w:bottom="720" w:left="720" w:header="576" w:footer="720" w:gutter="0"/>
          <w:cols w:space="720"/>
          <w:titlePg/>
          <w:docGrid w:linePitch="360"/>
        </w:sectPr>
      </w:pPr>
    </w:p>
    <w:p w:rsidR="00B51D1B" w:rsidRDefault="00475A5C" w:rsidP="00475A5C">
      <w:pPr>
        <w:pStyle w:val="ListParagraph"/>
        <w:numPr>
          <w:ilvl w:val="0"/>
          <w:numId w:val="14"/>
        </w:numPr>
        <w:rPr>
          <w:sz w:val="20"/>
        </w:rPr>
      </w:pPr>
      <w:r w:rsidRPr="00167341">
        <w:rPr>
          <w:sz w:val="20"/>
        </w:rPr>
        <w:lastRenderedPageBreak/>
        <w:t>Expert on dreamincode.net (programming help forum)</w:t>
      </w:r>
    </w:p>
    <w:p w:rsidR="00DC2D0B" w:rsidRPr="00DC2D0B" w:rsidRDefault="00DC2D0B" w:rsidP="00726323">
      <w:pPr>
        <w:pStyle w:val="ListParagraph"/>
        <w:numPr>
          <w:ilvl w:val="0"/>
          <w:numId w:val="14"/>
        </w:numPr>
        <w:rPr>
          <w:sz w:val="20"/>
        </w:rPr>
      </w:pPr>
      <w:r w:rsidRPr="00DC2D0B">
        <w:rPr>
          <w:sz w:val="20"/>
        </w:rPr>
        <w:t>Side work developing websites for small businesses</w:t>
      </w:r>
    </w:p>
    <w:p w:rsidR="00893984" w:rsidRDefault="00893984" w:rsidP="00167341">
      <w:pPr>
        <w:pStyle w:val="ListParagraph"/>
        <w:numPr>
          <w:ilvl w:val="0"/>
          <w:numId w:val="14"/>
        </w:numPr>
        <w:rPr>
          <w:sz w:val="20"/>
        </w:rPr>
      </w:pPr>
      <w:r>
        <w:rPr>
          <w:sz w:val="20"/>
        </w:rPr>
        <w:lastRenderedPageBreak/>
        <w:t xml:space="preserve">Recreational Sports: Softball, Kickball &amp; Learning Golf </w:t>
      </w:r>
    </w:p>
    <w:p w:rsidR="00167341" w:rsidRPr="00893984" w:rsidRDefault="00934F89" w:rsidP="00167341">
      <w:pPr>
        <w:pStyle w:val="ListParagraph"/>
        <w:numPr>
          <w:ilvl w:val="0"/>
          <w:numId w:val="14"/>
        </w:numPr>
        <w:rPr>
          <w:sz w:val="20"/>
        </w:rPr>
      </w:pPr>
      <w:r>
        <w:rPr>
          <w:sz w:val="20"/>
        </w:rPr>
        <w:t>Woodworking</w:t>
      </w:r>
    </w:p>
    <w:sectPr w:rsidR="00167341" w:rsidRPr="00893984" w:rsidSect="00DC2D0B">
      <w:type w:val="continuous"/>
      <w:pgSz w:w="12240" w:h="15840" w:code="1"/>
      <w:pgMar w:top="720" w:right="720" w:bottom="720" w:left="720" w:header="576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5F4" w:rsidRDefault="00AF65F4" w:rsidP="0068194B">
      <w:r>
        <w:separator/>
      </w:r>
    </w:p>
    <w:p w:rsidR="00AF65F4" w:rsidRDefault="00AF65F4"/>
    <w:p w:rsidR="00AF65F4" w:rsidRDefault="00AF65F4"/>
  </w:endnote>
  <w:endnote w:type="continuationSeparator" w:id="0">
    <w:p w:rsidR="00AF65F4" w:rsidRDefault="00AF65F4" w:rsidP="0068194B">
      <w:r>
        <w:continuationSeparator/>
      </w:r>
    </w:p>
    <w:p w:rsidR="00AF65F4" w:rsidRDefault="00AF65F4"/>
    <w:p w:rsidR="00AF65F4" w:rsidRDefault="00AF65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2D0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5F4" w:rsidRDefault="00AF65F4" w:rsidP="0068194B">
      <w:r>
        <w:separator/>
      </w:r>
    </w:p>
    <w:p w:rsidR="00AF65F4" w:rsidRDefault="00AF65F4"/>
    <w:p w:rsidR="00AF65F4" w:rsidRDefault="00AF65F4"/>
  </w:footnote>
  <w:footnote w:type="continuationSeparator" w:id="0">
    <w:p w:rsidR="00AF65F4" w:rsidRDefault="00AF65F4" w:rsidP="0068194B">
      <w:r>
        <w:continuationSeparator/>
      </w:r>
    </w:p>
    <w:p w:rsidR="00AF65F4" w:rsidRDefault="00AF65F4"/>
    <w:p w:rsidR="00AF65F4" w:rsidRDefault="00AF65F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236D54" w:rsidP="005A1B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E90E84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229347B"/>
    <w:multiLevelType w:val="hybridMultilevel"/>
    <w:tmpl w:val="3E1E6B00"/>
    <w:lvl w:ilvl="0" w:tplc="A77602AE">
      <w:start w:val="3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3A9E7969"/>
    <w:multiLevelType w:val="hybridMultilevel"/>
    <w:tmpl w:val="1724FE9C"/>
    <w:lvl w:ilvl="0" w:tplc="10783C84">
      <w:start w:val="3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B84"/>
    <w:rsid w:val="000001EF"/>
    <w:rsid w:val="00007322"/>
    <w:rsid w:val="00007728"/>
    <w:rsid w:val="00024584"/>
    <w:rsid w:val="00024730"/>
    <w:rsid w:val="00055E95"/>
    <w:rsid w:val="0007021F"/>
    <w:rsid w:val="000B2BA5"/>
    <w:rsid w:val="000C70C6"/>
    <w:rsid w:val="000F2F8C"/>
    <w:rsid w:val="0010006E"/>
    <w:rsid w:val="001045A8"/>
    <w:rsid w:val="00114A91"/>
    <w:rsid w:val="001427E1"/>
    <w:rsid w:val="00163668"/>
    <w:rsid w:val="00167341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27B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2F6722"/>
    <w:rsid w:val="00307140"/>
    <w:rsid w:val="00316DFF"/>
    <w:rsid w:val="00325B57"/>
    <w:rsid w:val="00336056"/>
    <w:rsid w:val="00336182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4130C"/>
    <w:rsid w:val="004726BC"/>
    <w:rsid w:val="00474105"/>
    <w:rsid w:val="00475A5C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0A9B"/>
    <w:rsid w:val="00566A35"/>
    <w:rsid w:val="0056701E"/>
    <w:rsid w:val="00567164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C5D08"/>
    <w:rsid w:val="006E1507"/>
    <w:rsid w:val="007053E3"/>
    <w:rsid w:val="00712D8B"/>
    <w:rsid w:val="007273B7"/>
    <w:rsid w:val="00733E0A"/>
    <w:rsid w:val="0074403D"/>
    <w:rsid w:val="00745B84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93984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4F89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AF65F4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03F77"/>
    <w:rsid w:val="00C302F4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2D0B"/>
    <w:rsid w:val="00DC600B"/>
    <w:rsid w:val="00DD3415"/>
    <w:rsid w:val="00DE0FAA"/>
    <w:rsid w:val="00DE136D"/>
    <w:rsid w:val="00DE6534"/>
    <w:rsid w:val="00DF4D6C"/>
    <w:rsid w:val="00E01923"/>
    <w:rsid w:val="00E10ADB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EF6CF5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541A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9E679D-9001-48F3-A6D7-9F9211B5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bucinell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ryanbucinel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bucinell.com/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C4526E3FA454C47B0015F4C90E2C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AE2D8-3FC6-4E0F-9EA8-D2FA16F5A5F0}"/>
      </w:docPartPr>
      <w:docPartBody>
        <w:p w:rsidR="00E83F54" w:rsidRDefault="00635AF0">
          <w:pPr>
            <w:pStyle w:val="BC4526E3FA454C47B0015F4C90E2CC3C"/>
          </w:pPr>
          <w:r w:rsidRPr="00CF1A49">
            <w:t>Experience</w:t>
          </w:r>
        </w:p>
      </w:docPartBody>
    </w:docPart>
    <w:docPart>
      <w:docPartPr>
        <w:name w:val="6A4AA317E1D74EAA9C05A7BC42325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128CC-0902-4D3A-9674-F647F91C68B8}"/>
      </w:docPartPr>
      <w:docPartBody>
        <w:p w:rsidR="00E83F54" w:rsidRDefault="00635AF0">
          <w:pPr>
            <w:pStyle w:val="6A4AA317E1D74EAA9C05A7BC42325776"/>
          </w:pPr>
          <w:r w:rsidRPr="00CF1A49">
            <w:t>Education</w:t>
          </w:r>
        </w:p>
      </w:docPartBody>
    </w:docPart>
    <w:docPart>
      <w:docPartPr>
        <w:name w:val="5BDC0210BB01470D8D75E7C275CD1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AB376-E2B5-4EB0-AD40-3246638CA977}"/>
      </w:docPartPr>
      <w:docPartBody>
        <w:p w:rsidR="00E83F54" w:rsidRDefault="00635AF0">
          <w:pPr>
            <w:pStyle w:val="5BDC0210BB01470D8D75E7C275CD18A6"/>
          </w:pPr>
          <w:r w:rsidRPr="00CF1A49">
            <w:t>Skills</w:t>
          </w:r>
        </w:p>
      </w:docPartBody>
    </w:docPart>
    <w:docPart>
      <w:docPartPr>
        <w:name w:val="A28B206A23CD4D6A9866EDB08485B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988D0-4AF6-484D-9B22-2D75287CA61A}"/>
      </w:docPartPr>
      <w:docPartBody>
        <w:p w:rsidR="00E83F54" w:rsidRDefault="00635AF0">
          <w:pPr>
            <w:pStyle w:val="A28B206A23CD4D6A9866EDB08485BCD9"/>
          </w:pPr>
          <w:r w:rsidRPr="00CF1A49">
            <w:t>Activities</w:t>
          </w:r>
        </w:p>
      </w:docPartBody>
    </w:docPart>
    <w:docPart>
      <w:docPartPr>
        <w:name w:val="1D8E62B0EF734368AB981C68E1491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25DC9-D32D-4D82-AC96-DC4817714116}"/>
      </w:docPartPr>
      <w:docPartBody>
        <w:p w:rsidR="00E83F54" w:rsidRDefault="005A0F2F" w:rsidP="005A0F2F">
          <w:pPr>
            <w:pStyle w:val="1D8E62B0EF734368AB981C68E1491144"/>
          </w:pPr>
          <w:r w:rsidRPr="00CF1A49">
            <w:t>·</w:t>
          </w:r>
        </w:p>
      </w:docPartBody>
    </w:docPart>
    <w:docPart>
      <w:docPartPr>
        <w:name w:val="0E1DA9C4AF494769A143A09A31361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614BB-D31D-454D-B5D2-6A9677D34152}"/>
      </w:docPartPr>
      <w:docPartBody>
        <w:p w:rsidR="00E83F54" w:rsidRDefault="005A0F2F" w:rsidP="005A0F2F">
          <w:pPr>
            <w:pStyle w:val="0E1DA9C4AF494769A143A09A31361C18"/>
          </w:pPr>
          <w:r w:rsidRPr="00CF1A49">
            <w:t>·</w:t>
          </w:r>
        </w:p>
      </w:docPartBody>
    </w:docPart>
    <w:docPart>
      <w:docPartPr>
        <w:name w:val="DE72A6403AAB4C9A957D15134FCF5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284D2-47A0-4401-8901-09A23F6DB820}"/>
      </w:docPartPr>
      <w:docPartBody>
        <w:p w:rsidR="00E83F54" w:rsidRDefault="005A0F2F" w:rsidP="005A0F2F">
          <w:pPr>
            <w:pStyle w:val="DE72A6403AAB4C9A957D15134FCF526F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F2F"/>
    <w:rsid w:val="005A0F2F"/>
    <w:rsid w:val="00635AF0"/>
    <w:rsid w:val="00852277"/>
    <w:rsid w:val="00926843"/>
    <w:rsid w:val="00E8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75FDCF8E50463795090AE2EC4D1A93">
    <w:name w:val="6975FDCF8E50463795090AE2EC4D1A93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1D523721C7E4BE2A22C27E0B1A88963">
    <w:name w:val="11D523721C7E4BE2A22C27E0B1A88963"/>
  </w:style>
  <w:style w:type="paragraph" w:customStyle="1" w:styleId="88C24A5153EE41959F0673B72274E08C">
    <w:name w:val="88C24A5153EE41959F0673B72274E08C"/>
  </w:style>
  <w:style w:type="paragraph" w:customStyle="1" w:styleId="160F213C177146298CE38826F495074B">
    <w:name w:val="160F213C177146298CE38826F495074B"/>
  </w:style>
  <w:style w:type="paragraph" w:customStyle="1" w:styleId="B8041DD5FD114744A1AB6F999C88F205">
    <w:name w:val="B8041DD5FD114744A1AB6F999C88F205"/>
  </w:style>
  <w:style w:type="paragraph" w:customStyle="1" w:styleId="1356669828414A419A1591C478308D29">
    <w:name w:val="1356669828414A419A1591C478308D29"/>
  </w:style>
  <w:style w:type="paragraph" w:customStyle="1" w:styleId="9D28B824532F48A68C5D70E06270808D">
    <w:name w:val="9D28B824532F48A68C5D70E06270808D"/>
  </w:style>
  <w:style w:type="paragraph" w:customStyle="1" w:styleId="6D037E385832416DBC144AE12DE43EB8">
    <w:name w:val="6D037E385832416DBC144AE12DE43EB8"/>
  </w:style>
  <w:style w:type="paragraph" w:customStyle="1" w:styleId="7FC9748D8B284357B9BF2F8404BF9E3E">
    <w:name w:val="7FC9748D8B284357B9BF2F8404BF9E3E"/>
  </w:style>
  <w:style w:type="paragraph" w:customStyle="1" w:styleId="E7995EE32F00470CA86DEE497F332CF4">
    <w:name w:val="E7995EE32F00470CA86DEE497F332CF4"/>
  </w:style>
  <w:style w:type="paragraph" w:customStyle="1" w:styleId="7655A132494D42099DE3E0028555AAE2">
    <w:name w:val="7655A132494D42099DE3E0028555AAE2"/>
  </w:style>
  <w:style w:type="paragraph" w:customStyle="1" w:styleId="BC4526E3FA454C47B0015F4C90E2CC3C">
    <w:name w:val="BC4526E3FA454C47B0015F4C90E2CC3C"/>
  </w:style>
  <w:style w:type="paragraph" w:customStyle="1" w:styleId="959B392EE6234ADD96887D5150349EF8">
    <w:name w:val="959B392EE6234ADD96887D5150349EF8"/>
  </w:style>
  <w:style w:type="paragraph" w:customStyle="1" w:styleId="98F71A96810449299851998FBD09C236">
    <w:name w:val="98F71A96810449299851998FBD09C236"/>
  </w:style>
  <w:style w:type="paragraph" w:customStyle="1" w:styleId="4CBFDB31715F4EF5B53E3F8886BF018F">
    <w:name w:val="4CBFDB31715F4EF5B53E3F8886BF018F"/>
  </w:style>
  <w:style w:type="character" w:styleId="SubtleReference">
    <w:name w:val="Subtle Reference"/>
    <w:basedOn w:val="DefaultParagraphFont"/>
    <w:uiPriority w:val="10"/>
    <w:qFormat/>
    <w:rsid w:val="005A0F2F"/>
    <w:rPr>
      <w:b/>
      <w:caps w:val="0"/>
      <w:smallCaps/>
      <w:color w:val="595959" w:themeColor="text1" w:themeTint="A6"/>
    </w:rPr>
  </w:style>
  <w:style w:type="paragraph" w:customStyle="1" w:styleId="6CA3135945B64DE89767BC50D0C8AEBC">
    <w:name w:val="6CA3135945B64DE89767BC50D0C8AEBC"/>
  </w:style>
  <w:style w:type="paragraph" w:customStyle="1" w:styleId="43CF992EC7D845C181EBB5E85E3EB0D4">
    <w:name w:val="43CF992EC7D845C181EBB5E85E3EB0D4"/>
  </w:style>
  <w:style w:type="paragraph" w:customStyle="1" w:styleId="15484DA9ED544D1BB49C29AB520AEDC0">
    <w:name w:val="15484DA9ED544D1BB49C29AB520AEDC0"/>
  </w:style>
  <w:style w:type="paragraph" w:customStyle="1" w:styleId="D35D4659EB334A64917E5B8CAE67A7D9">
    <w:name w:val="D35D4659EB334A64917E5B8CAE67A7D9"/>
  </w:style>
  <w:style w:type="paragraph" w:customStyle="1" w:styleId="BA4A7E418D82434CB6E2041AE8155A46">
    <w:name w:val="BA4A7E418D82434CB6E2041AE8155A46"/>
  </w:style>
  <w:style w:type="paragraph" w:customStyle="1" w:styleId="FAD10187665A44CABEC8B7D2B9748757">
    <w:name w:val="FAD10187665A44CABEC8B7D2B9748757"/>
  </w:style>
  <w:style w:type="paragraph" w:customStyle="1" w:styleId="2C736A66453C4A88959BEBD98D03EC71">
    <w:name w:val="2C736A66453C4A88959BEBD98D03EC71"/>
  </w:style>
  <w:style w:type="paragraph" w:customStyle="1" w:styleId="6A4AA317E1D74EAA9C05A7BC42325776">
    <w:name w:val="6A4AA317E1D74EAA9C05A7BC42325776"/>
  </w:style>
  <w:style w:type="paragraph" w:customStyle="1" w:styleId="CB252538B73A4E59BBC45A23BE648B21">
    <w:name w:val="CB252538B73A4E59BBC45A23BE648B21"/>
  </w:style>
  <w:style w:type="paragraph" w:customStyle="1" w:styleId="6525E29722134299B4DC415A3C03F190">
    <w:name w:val="6525E29722134299B4DC415A3C03F190"/>
  </w:style>
  <w:style w:type="paragraph" w:customStyle="1" w:styleId="0AE88C530EF54398B5EEF805A50A514E">
    <w:name w:val="0AE88C530EF54398B5EEF805A50A514E"/>
  </w:style>
  <w:style w:type="paragraph" w:customStyle="1" w:styleId="492DDD5B5981474CBFE770471BBBD277">
    <w:name w:val="492DDD5B5981474CBFE770471BBBD277"/>
  </w:style>
  <w:style w:type="paragraph" w:customStyle="1" w:styleId="FCF4B468ABB54D9EA212CDCD093C4B98">
    <w:name w:val="FCF4B468ABB54D9EA212CDCD093C4B98"/>
  </w:style>
  <w:style w:type="paragraph" w:customStyle="1" w:styleId="DD04D568152B448286DCD784E4596C6D">
    <w:name w:val="DD04D568152B448286DCD784E4596C6D"/>
  </w:style>
  <w:style w:type="paragraph" w:customStyle="1" w:styleId="97482A8479C04682B7B038CB9E9AED5F">
    <w:name w:val="97482A8479C04682B7B038CB9E9AED5F"/>
  </w:style>
  <w:style w:type="paragraph" w:customStyle="1" w:styleId="6E7DBF115B64441DB14A3A989DF63A6B">
    <w:name w:val="6E7DBF115B64441DB14A3A989DF63A6B"/>
  </w:style>
  <w:style w:type="paragraph" w:customStyle="1" w:styleId="FD23A1201F93473A8D6F88F81C623969">
    <w:name w:val="FD23A1201F93473A8D6F88F81C623969"/>
  </w:style>
  <w:style w:type="paragraph" w:customStyle="1" w:styleId="3C89AC2D02E542F596543C70D3160019">
    <w:name w:val="3C89AC2D02E542F596543C70D3160019"/>
  </w:style>
  <w:style w:type="paragraph" w:customStyle="1" w:styleId="5BDC0210BB01470D8D75E7C275CD18A6">
    <w:name w:val="5BDC0210BB01470D8D75E7C275CD18A6"/>
  </w:style>
  <w:style w:type="paragraph" w:customStyle="1" w:styleId="7DEE54F6A28945598B84D193DE6295A6">
    <w:name w:val="7DEE54F6A28945598B84D193DE6295A6"/>
  </w:style>
  <w:style w:type="paragraph" w:customStyle="1" w:styleId="CE5990AE90A64720A12104429D8E6B96">
    <w:name w:val="CE5990AE90A64720A12104429D8E6B96"/>
  </w:style>
  <w:style w:type="paragraph" w:customStyle="1" w:styleId="C973A0AB382F4758BECF01D53ED349CB">
    <w:name w:val="C973A0AB382F4758BECF01D53ED349CB"/>
  </w:style>
  <w:style w:type="paragraph" w:customStyle="1" w:styleId="9A88AA8443BA490C80EAD1579885FA3A">
    <w:name w:val="9A88AA8443BA490C80EAD1579885FA3A"/>
  </w:style>
  <w:style w:type="paragraph" w:customStyle="1" w:styleId="0FF1A1BD0AA445A481A13E9650F8230E">
    <w:name w:val="0FF1A1BD0AA445A481A13E9650F8230E"/>
  </w:style>
  <w:style w:type="paragraph" w:customStyle="1" w:styleId="A28B206A23CD4D6A9866EDB08485BCD9">
    <w:name w:val="A28B206A23CD4D6A9866EDB08485BCD9"/>
  </w:style>
  <w:style w:type="paragraph" w:customStyle="1" w:styleId="5214D41B7DBA492482CC105172A8578D">
    <w:name w:val="5214D41B7DBA492482CC105172A8578D"/>
  </w:style>
  <w:style w:type="paragraph" w:customStyle="1" w:styleId="012898C37BF14AC49AFCB482AA1748DD">
    <w:name w:val="012898C37BF14AC49AFCB482AA1748DD"/>
    <w:rsid w:val="005A0F2F"/>
  </w:style>
  <w:style w:type="paragraph" w:customStyle="1" w:styleId="EFB9479737A948C3857947D2920CB880">
    <w:name w:val="EFB9479737A948C3857947D2920CB880"/>
    <w:rsid w:val="005A0F2F"/>
  </w:style>
  <w:style w:type="paragraph" w:customStyle="1" w:styleId="B1DC058E58AB4D8FBD9FF6AB8C23B0B7">
    <w:name w:val="B1DC058E58AB4D8FBD9FF6AB8C23B0B7"/>
    <w:rsid w:val="005A0F2F"/>
  </w:style>
  <w:style w:type="paragraph" w:customStyle="1" w:styleId="61222D7139F048F4B6AA236E42B53DFB">
    <w:name w:val="61222D7139F048F4B6AA236E42B53DFB"/>
    <w:rsid w:val="005A0F2F"/>
  </w:style>
  <w:style w:type="paragraph" w:customStyle="1" w:styleId="F0C4B854C4AE42909CC26A3B47520773">
    <w:name w:val="F0C4B854C4AE42909CC26A3B47520773"/>
    <w:rsid w:val="005A0F2F"/>
  </w:style>
  <w:style w:type="paragraph" w:customStyle="1" w:styleId="9B8CAB6C726647149EEFD85D36557B41">
    <w:name w:val="9B8CAB6C726647149EEFD85D36557B41"/>
    <w:rsid w:val="005A0F2F"/>
  </w:style>
  <w:style w:type="paragraph" w:customStyle="1" w:styleId="3335E3476275441F8609FD8BDCE4A01E">
    <w:name w:val="3335E3476275441F8609FD8BDCE4A01E"/>
    <w:rsid w:val="005A0F2F"/>
  </w:style>
  <w:style w:type="paragraph" w:customStyle="1" w:styleId="25EF32D275C245EFAA70827225C15FB9">
    <w:name w:val="25EF32D275C245EFAA70827225C15FB9"/>
    <w:rsid w:val="005A0F2F"/>
  </w:style>
  <w:style w:type="paragraph" w:customStyle="1" w:styleId="1F00E40945A2436E93AA72D0E839E052">
    <w:name w:val="1F00E40945A2436E93AA72D0E839E052"/>
    <w:rsid w:val="005A0F2F"/>
  </w:style>
  <w:style w:type="paragraph" w:customStyle="1" w:styleId="09B32364780B49758D32DA02733DB354">
    <w:name w:val="09B32364780B49758D32DA02733DB354"/>
    <w:rsid w:val="005A0F2F"/>
  </w:style>
  <w:style w:type="paragraph" w:customStyle="1" w:styleId="F9362E7447DB45A0BC0AD518D95B50DB">
    <w:name w:val="F9362E7447DB45A0BC0AD518D95B50DB"/>
    <w:rsid w:val="005A0F2F"/>
  </w:style>
  <w:style w:type="paragraph" w:customStyle="1" w:styleId="1699250B3BFA40CF90D59B104D8F7DBC">
    <w:name w:val="1699250B3BFA40CF90D59B104D8F7DBC"/>
    <w:rsid w:val="005A0F2F"/>
  </w:style>
  <w:style w:type="paragraph" w:customStyle="1" w:styleId="1BE03EFB8D0C4F12BF1D0DA4A18BBBF5">
    <w:name w:val="1BE03EFB8D0C4F12BF1D0DA4A18BBBF5"/>
    <w:rsid w:val="005A0F2F"/>
  </w:style>
  <w:style w:type="paragraph" w:customStyle="1" w:styleId="9C6FCF506FD641D6A0C6D1A44F2646DF">
    <w:name w:val="9C6FCF506FD641D6A0C6D1A44F2646DF"/>
    <w:rsid w:val="005A0F2F"/>
  </w:style>
  <w:style w:type="paragraph" w:customStyle="1" w:styleId="660B90539DF14DE2A83A2831C7C2DFCC">
    <w:name w:val="660B90539DF14DE2A83A2831C7C2DFCC"/>
    <w:rsid w:val="005A0F2F"/>
  </w:style>
  <w:style w:type="paragraph" w:customStyle="1" w:styleId="302DFEE7380C4A8888CD59566D4E3632">
    <w:name w:val="302DFEE7380C4A8888CD59566D4E3632"/>
    <w:rsid w:val="005A0F2F"/>
  </w:style>
  <w:style w:type="paragraph" w:customStyle="1" w:styleId="48E6629397D241B78D8D97EB87DD845B">
    <w:name w:val="48E6629397D241B78D8D97EB87DD845B"/>
    <w:rsid w:val="005A0F2F"/>
  </w:style>
  <w:style w:type="paragraph" w:customStyle="1" w:styleId="4A2FA3A60D1F4079B7ABD2F430CE409E">
    <w:name w:val="4A2FA3A60D1F4079B7ABD2F430CE409E"/>
    <w:rsid w:val="005A0F2F"/>
  </w:style>
  <w:style w:type="paragraph" w:customStyle="1" w:styleId="AAAAE39247F8424DAC292F914A05883D">
    <w:name w:val="AAAAE39247F8424DAC292F914A05883D"/>
    <w:rsid w:val="005A0F2F"/>
  </w:style>
  <w:style w:type="paragraph" w:customStyle="1" w:styleId="F037557B49B2469988C6503FC27CD72A">
    <w:name w:val="F037557B49B2469988C6503FC27CD72A"/>
    <w:rsid w:val="005A0F2F"/>
  </w:style>
  <w:style w:type="paragraph" w:customStyle="1" w:styleId="D76AE7EEB08D45429B3212FF4395C75F">
    <w:name w:val="D76AE7EEB08D45429B3212FF4395C75F"/>
    <w:rsid w:val="005A0F2F"/>
  </w:style>
  <w:style w:type="paragraph" w:customStyle="1" w:styleId="05AA5CF2666349BF9B936D3F2EB5559D">
    <w:name w:val="05AA5CF2666349BF9B936D3F2EB5559D"/>
    <w:rsid w:val="005A0F2F"/>
  </w:style>
  <w:style w:type="paragraph" w:customStyle="1" w:styleId="B7850B1DD3E84277BA2064DE13B91EB2">
    <w:name w:val="B7850B1DD3E84277BA2064DE13B91EB2"/>
    <w:rsid w:val="005A0F2F"/>
  </w:style>
  <w:style w:type="paragraph" w:customStyle="1" w:styleId="7DD34FF59F5C44C88204492916462D73">
    <w:name w:val="7DD34FF59F5C44C88204492916462D73"/>
    <w:rsid w:val="005A0F2F"/>
  </w:style>
  <w:style w:type="paragraph" w:customStyle="1" w:styleId="C4B8C00A3293474C9BE40BDBF3C2A609">
    <w:name w:val="C4B8C00A3293474C9BE40BDBF3C2A609"/>
    <w:rsid w:val="005A0F2F"/>
  </w:style>
  <w:style w:type="paragraph" w:customStyle="1" w:styleId="DF4405C6CBA64CFCA3A918E4F72F7411">
    <w:name w:val="DF4405C6CBA64CFCA3A918E4F72F7411"/>
    <w:rsid w:val="005A0F2F"/>
  </w:style>
  <w:style w:type="paragraph" w:customStyle="1" w:styleId="1D8E62B0EF734368AB981C68E1491144">
    <w:name w:val="1D8E62B0EF734368AB981C68E1491144"/>
    <w:rsid w:val="005A0F2F"/>
  </w:style>
  <w:style w:type="paragraph" w:customStyle="1" w:styleId="0E1DA9C4AF494769A143A09A31361C18">
    <w:name w:val="0E1DA9C4AF494769A143A09A31361C18"/>
    <w:rsid w:val="005A0F2F"/>
  </w:style>
  <w:style w:type="paragraph" w:customStyle="1" w:styleId="64D71C8F961A4D04AF8E1127C8D6E113">
    <w:name w:val="64D71C8F961A4D04AF8E1127C8D6E113"/>
    <w:rsid w:val="005A0F2F"/>
  </w:style>
  <w:style w:type="paragraph" w:customStyle="1" w:styleId="96C4B61F1FEF49F88A1405DCD00F19BF">
    <w:name w:val="96C4B61F1FEF49F88A1405DCD00F19BF"/>
    <w:rsid w:val="005A0F2F"/>
  </w:style>
  <w:style w:type="paragraph" w:customStyle="1" w:styleId="3E72AEBC42EC4709ABBB5C3C7C649B0B">
    <w:name w:val="3E72AEBC42EC4709ABBB5C3C7C649B0B"/>
    <w:rsid w:val="005A0F2F"/>
  </w:style>
  <w:style w:type="paragraph" w:customStyle="1" w:styleId="3A4078CE228C4F5EAE863B569A6801F3">
    <w:name w:val="3A4078CE228C4F5EAE863B569A6801F3"/>
    <w:rsid w:val="005A0F2F"/>
  </w:style>
  <w:style w:type="paragraph" w:customStyle="1" w:styleId="1F86DC337BFF4FD9B271152530A9B145">
    <w:name w:val="1F86DC337BFF4FD9B271152530A9B145"/>
    <w:rsid w:val="005A0F2F"/>
  </w:style>
  <w:style w:type="paragraph" w:customStyle="1" w:styleId="51067B8E3BE54C28BB1B93276E6967E3">
    <w:name w:val="51067B8E3BE54C28BB1B93276E6967E3"/>
    <w:rsid w:val="005A0F2F"/>
  </w:style>
  <w:style w:type="paragraph" w:customStyle="1" w:styleId="E981B7F011714CB98D01988D10486307">
    <w:name w:val="E981B7F011714CB98D01988D10486307"/>
    <w:rsid w:val="005A0F2F"/>
  </w:style>
  <w:style w:type="paragraph" w:customStyle="1" w:styleId="AA84622F96114099B3EC51C2E64B4BB6">
    <w:name w:val="AA84622F96114099B3EC51C2E64B4BB6"/>
    <w:rsid w:val="005A0F2F"/>
  </w:style>
  <w:style w:type="paragraph" w:customStyle="1" w:styleId="DE72A6403AAB4C9A957D15134FCF526F">
    <w:name w:val="DE72A6403AAB4C9A957D15134FCF526F"/>
    <w:rsid w:val="005A0F2F"/>
  </w:style>
  <w:style w:type="paragraph" w:customStyle="1" w:styleId="7F2F6B6819704440A80438A20E8CADB9">
    <w:name w:val="7F2F6B6819704440A80438A20E8CADB9"/>
    <w:rsid w:val="005A0F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C9EA2-A13C-4CB2-A01C-6B9BD5D1F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938</TotalTime>
  <Pages>1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3</cp:revision>
  <dcterms:created xsi:type="dcterms:W3CDTF">2020-08-10T14:20:00Z</dcterms:created>
  <dcterms:modified xsi:type="dcterms:W3CDTF">2021-09-09T15:34:00Z</dcterms:modified>
  <cp:category/>
</cp:coreProperties>
</file>